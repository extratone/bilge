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C70A6E" w14:textId="63E221C0" w:rsidR="003E4A7E" w:rsidRDefault="00FF547A" w:rsidP="003E1A2E">
      <w:pPr>
        <w:pStyle w:val="Title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298831" wp14:editId="2DEEC69E">
            <wp:simplePos x="0" y="0"/>
            <wp:positionH relativeFrom="column">
              <wp:posOffset>-584876</wp:posOffset>
            </wp:positionH>
            <wp:positionV relativeFrom="page">
              <wp:align>top</wp:align>
            </wp:positionV>
            <wp:extent cx="7755255" cy="4361815"/>
            <wp:effectExtent l="0" t="0" r="0" b="635"/>
            <wp:wrapSquare wrapText="bothSides"/>
            <wp:docPr id="1" name="Picture 1" descr="A close up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ghted - Jamie Wynder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835" cy="437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057">
        <w:t>Motorsport Gone Digital</w:t>
      </w:r>
    </w:p>
    <w:p w14:paraId="7EC9CA53" w14:textId="79C2EA1E" w:rsidR="00961057" w:rsidRDefault="00961057" w:rsidP="00961057">
      <w:pPr>
        <w:pStyle w:val="Byline"/>
      </w:pPr>
      <w:r>
        <w:t xml:space="preserve">By </w:t>
      </w:r>
      <w:hyperlink r:id="rId12" w:history="1">
        <w:r w:rsidRPr="00961057">
          <w:rPr>
            <w:rStyle w:val="Hyperlink"/>
          </w:rPr>
          <w:t>David Blue</w:t>
        </w:r>
      </w:hyperlink>
    </w:p>
    <w:p w14:paraId="02443014" w14:textId="3A1D7CC2" w:rsidR="00F637B9" w:rsidRDefault="00C4793D" w:rsidP="00C4793D">
      <w:pPr>
        <w:pStyle w:val="Heading2"/>
      </w:pPr>
      <w:r>
        <w:t>Analyzing the stories and consequences of racing industries’</w:t>
      </w:r>
      <w:r w:rsidR="00577607">
        <w:t xml:space="preserve"> hurried entry into a simulated space.</w:t>
      </w:r>
    </w:p>
    <w:p w14:paraId="3FF4D1A2" w14:textId="38DAC586" w:rsidR="0036017D" w:rsidRDefault="00272CEC" w:rsidP="00DA123E">
      <w:r>
        <w:t>So far, 2020</w:t>
      </w:r>
      <w:r w:rsidR="00DA123E" w:rsidRPr="00DA123E">
        <w:t xml:space="preserve"> has been a fascinating </w:t>
      </w:r>
      <w:r w:rsidR="00BB2C6A">
        <w:t>year</w:t>
      </w:r>
      <w:r w:rsidR="00DA123E" w:rsidRPr="00DA123E">
        <w:t xml:space="preserve"> for </w:t>
      </w:r>
      <w:r w:rsidR="001528E7">
        <w:t>athletic endeavors</w:t>
      </w:r>
      <w:r w:rsidR="00DA123E" w:rsidRPr="00DA123E">
        <w:t xml:space="preserve"> of all kinds, indeed,</w:t>
      </w:r>
      <w:r w:rsidR="00BB2C6A">
        <w:t xml:space="preserve"> including </w:t>
      </w:r>
      <w:r w:rsidR="00950664">
        <w:t>those across the motorsports cultural spectrum</w:t>
      </w:r>
      <w:r w:rsidR="00DA123E" w:rsidRPr="00DA123E">
        <w:t xml:space="preserve">. </w:t>
      </w:r>
      <w:r w:rsidR="009011C1">
        <w:t>Especially after</w:t>
      </w:r>
      <w:r w:rsidR="00950664">
        <w:t xml:space="preserve"> </w:t>
      </w:r>
      <w:hyperlink r:id="rId13" w:history="1">
        <w:r w:rsidR="009011C1" w:rsidRPr="00CC419F">
          <w:rPr>
            <w:rStyle w:val="Hyperlink"/>
          </w:rPr>
          <w:t>returning to racing simulation</w:t>
        </w:r>
      </w:hyperlink>
      <w:r w:rsidR="009011C1">
        <w:t xml:space="preserve">/video games as a whole earlier in the year, I have been </w:t>
      </w:r>
      <w:r w:rsidR="00A54290">
        <w:t>invested in the exponentially</w:t>
      </w:r>
      <w:r w:rsidR="00140589">
        <w:t xml:space="preserve">-increasing interaction and its frictions between the </w:t>
      </w:r>
      <w:r w:rsidR="00BD29BA">
        <w:t xml:space="preserve">greater “real” professional motorsports establishment and </w:t>
      </w:r>
      <w:r w:rsidR="00356D86">
        <w:t>the fast-maturing world of eSports</w:t>
      </w:r>
      <w:r w:rsidR="003D39D2">
        <w:t xml:space="preserve"> largely </w:t>
      </w:r>
      <w:r w:rsidR="00E95B4F">
        <w:t>due</w:t>
      </w:r>
      <w:r w:rsidR="003D39D2">
        <w:t xml:space="preserve"> to </w:t>
      </w:r>
      <w:r w:rsidR="007737B9">
        <w:t>necessary countermeasures against the COVID-19 pandemic.</w:t>
      </w:r>
      <w:r w:rsidR="00E95B4F">
        <w:t xml:space="preserve"> </w:t>
      </w:r>
      <w:r w:rsidR="00F656EC">
        <w:t xml:space="preserve">From research, I found plenty of news coverage of isolated seismic events, but </w:t>
      </w:r>
      <w:r w:rsidR="002E446C">
        <w:t xml:space="preserve">very little analysis of </w:t>
      </w:r>
      <w:r w:rsidR="00F52EBA">
        <w:t>the tectonic collision as a whole, if you will</w:t>
      </w:r>
      <w:r w:rsidR="009970FC">
        <w:t xml:space="preserve">, so I thought I’d endeavor to write my own. </w:t>
      </w:r>
      <w:r w:rsidR="009264EB">
        <w:t>The</w:t>
      </w:r>
      <w:r w:rsidR="008A4273">
        <w:t xml:space="preserve"> ongoing reckoning of the relationship </w:t>
      </w:r>
      <w:r w:rsidR="005F505D">
        <w:t>throughout</w:t>
      </w:r>
      <w:r w:rsidR="008A4273">
        <w:t xml:space="preserve"> automotive culture’s </w:t>
      </w:r>
      <w:r w:rsidR="005F505D">
        <w:t>various demographic poles</w:t>
      </w:r>
      <w:r w:rsidR="000D5E66">
        <w:t xml:space="preserve"> (especially age) has always been an especially fascinating</w:t>
      </w:r>
      <w:r w:rsidR="00E77794">
        <w:t xml:space="preserve"> subject for myself as a young auto writer </w:t>
      </w:r>
      <w:r w:rsidR="005241A8">
        <w:t xml:space="preserve">and product of an </w:t>
      </w:r>
      <w:r w:rsidR="00E51727">
        <w:t>unusually retrospective</w:t>
      </w:r>
      <w:r w:rsidR="005241A8">
        <w:t xml:space="preserve"> </w:t>
      </w:r>
      <w:r w:rsidR="00CE5704">
        <w:t xml:space="preserve">childhood for my generation. </w:t>
      </w:r>
      <w:r w:rsidR="00EC285F">
        <w:t>Auto Racing is as old as the automobile, itself,</w:t>
      </w:r>
      <w:r w:rsidR="00640259">
        <w:t xml:space="preserve"> </w:t>
      </w:r>
      <w:r w:rsidR="00E33D01">
        <w:t>but</w:t>
      </w:r>
      <w:r w:rsidR="00640259">
        <w:t xml:space="preserve"> its ability </w:t>
      </w:r>
      <w:r w:rsidR="00E33D01">
        <w:t xml:space="preserve">to adapt to the times has arguably been challenged </w:t>
      </w:r>
      <w:r w:rsidR="00E51727">
        <w:t>more by the 21</w:t>
      </w:r>
      <w:r w:rsidR="00E51727" w:rsidRPr="00E51727">
        <w:rPr>
          <w:vertAlign w:val="superscript"/>
        </w:rPr>
        <w:t>st</w:t>
      </w:r>
      <w:r w:rsidR="00E51727">
        <w:t xml:space="preserve"> century than ever before</w:t>
      </w:r>
      <w:r w:rsidR="00F95B64">
        <w:t>.</w:t>
      </w:r>
    </w:p>
    <w:p w14:paraId="21F01609" w14:textId="25E52384" w:rsidR="00A54290" w:rsidRPr="00F32248" w:rsidRDefault="0036017D" w:rsidP="00DA123E">
      <w:r>
        <w:t>To declare t</w:t>
      </w:r>
      <w:r w:rsidR="00F95B64">
        <w:t xml:space="preserve">his </w:t>
      </w:r>
      <w:r w:rsidR="007A4FD1">
        <w:t xml:space="preserve">year’s </w:t>
      </w:r>
      <w:r>
        <w:t xml:space="preserve">circumstances to be </w:t>
      </w:r>
      <w:r w:rsidRPr="00987F6B">
        <w:rPr>
          <w:i/>
          <w:iCs/>
        </w:rPr>
        <w:t>historic</w:t>
      </w:r>
      <w:r>
        <w:t xml:space="preserve"> </w:t>
      </w:r>
      <w:r w:rsidR="00B61FD7">
        <w:t>is surely an understatement</w:t>
      </w:r>
      <w:r w:rsidR="006C3759">
        <w:t xml:space="preserve"> – </w:t>
      </w:r>
      <w:r w:rsidR="00B61FD7">
        <w:t xml:space="preserve">the universality of the world’s response </w:t>
      </w:r>
      <w:r w:rsidR="00907D4E">
        <w:t xml:space="preserve">to the pandemic eclipses all but perhaps the World Wars </w:t>
      </w:r>
      <w:r w:rsidR="00E76F77">
        <w:t xml:space="preserve">in the scale of its impact </w:t>
      </w:r>
      <w:r w:rsidR="00591DA1">
        <w:t xml:space="preserve">on all </w:t>
      </w:r>
      <w:r w:rsidR="00591DA1">
        <w:lastRenderedPageBreak/>
        <w:t xml:space="preserve">human activity (and it’s </w:t>
      </w:r>
      <w:r w:rsidR="0041450D">
        <w:t xml:space="preserve">important </w:t>
      </w:r>
      <w:r w:rsidR="00275490">
        <w:t xml:space="preserve">to remember that global population has </w:t>
      </w:r>
      <w:r w:rsidR="00275490">
        <w:rPr>
          <w:i/>
          <w:iCs/>
        </w:rPr>
        <w:t xml:space="preserve">tripled </w:t>
      </w:r>
      <w:r w:rsidR="00275490">
        <w:t>since the last one.)</w:t>
      </w:r>
      <w:r w:rsidR="00DB76A8">
        <w:t xml:space="preserve"> Influential pressures </w:t>
      </w:r>
      <w:r w:rsidR="00977076">
        <w:t>aren’t just biological</w:t>
      </w:r>
      <w:r w:rsidR="00074C28">
        <w:t xml:space="preserve">, </w:t>
      </w:r>
      <w:r w:rsidR="00987F6B">
        <w:t>however</w:t>
      </w:r>
      <w:r w:rsidR="00074C28">
        <w:t>.</w:t>
      </w:r>
      <w:r w:rsidR="006A65D2">
        <w:t xml:space="preserve"> The unprecedented social </w:t>
      </w:r>
      <w:r w:rsidR="00150725">
        <w:t>repercussions</w:t>
      </w:r>
      <w:r w:rsidR="006A65D2">
        <w:t xml:space="preserve"> of George Floyd’s </w:t>
      </w:r>
      <w:r w:rsidR="006729C1">
        <w:t xml:space="preserve">recent murder at the hands of the Minneapolis Police Department </w:t>
      </w:r>
      <w:r w:rsidR="00150725">
        <w:t>(a</w:t>
      </w:r>
      <w:r w:rsidR="006C61D7">
        <w:t xml:space="preserve">top a list of far too many late race crimes by American </w:t>
      </w:r>
      <w:r w:rsidR="009967DE">
        <w:t>law enforcement</w:t>
      </w:r>
      <w:r w:rsidR="006C61D7">
        <w:t xml:space="preserve">) </w:t>
      </w:r>
      <w:r w:rsidR="00DB43C9">
        <w:t>have</w:t>
      </w:r>
      <w:r w:rsidR="006C61D7">
        <w:t xml:space="preserve"> </w:t>
      </w:r>
      <w:r w:rsidR="0036431B">
        <w:t xml:space="preserve">managed to </w:t>
      </w:r>
      <w:r w:rsidR="00FC6EA9">
        <w:t>shine a brighter</w:t>
      </w:r>
      <w:r w:rsidR="00987F6B">
        <w:t xml:space="preserve">-than-ever-before </w:t>
      </w:r>
      <w:r w:rsidR="00FC6EA9">
        <w:t xml:space="preserve">spotlight on racism and race issues </w:t>
      </w:r>
      <w:r w:rsidR="00BB2E28">
        <w:t>in car racing culture.</w:t>
      </w:r>
      <w:r w:rsidR="003A21E7">
        <w:t xml:space="preserve"> </w:t>
      </w:r>
      <w:r w:rsidR="00114DD9">
        <w:t xml:space="preserve">Just this Wednesday, NASCAR announced a </w:t>
      </w:r>
      <w:r w:rsidR="00DA3218">
        <w:t xml:space="preserve">ban on </w:t>
      </w:r>
      <w:r w:rsidR="004031F7">
        <w:t>displaying the confederate flag “</w:t>
      </w:r>
      <w:hyperlink r:id="rId14" w:history="1">
        <w:r w:rsidR="004031F7" w:rsidRPr="009C5F3D">
          <w:rPr>
            <w:rStyle w:val="Hyperlink"/>
          </w:rPr>
          <w:t xml:space="preserve">from </w:t>
        </w:r>
        <w:r w:rsidR="003979C2" w:rsidRPr="009C5F3D">
          <w:rPr>
            <w:rStyle w:val="Hyperlink"/>
          </w:rPr>
          <w:t>all NASCAR events and properties</w:t>
        </w:r>
      </w:hyperlink>
      <w:r w:rsidR="003979C2">
        <w:t>”</w:t>
      </w:r>
      <w:r w:rsidR="009C5F3D">
        <w:t xml:space="preserve"> </w:t>
      </w:r>
      <w:r w:rsidR="001D6BC8">
        <w:t>after</w:t>
      </w:r>
      <w:r w:rsidR="009C5F3D">
        <w:t xml:space="preserve"> </w:t>
      </w:r>
      <w:r w:rsidR="00852014">
        <w:t xml:space="preserve">Bubba Wallace </w:t>
      </w:r>
      <w:r w:rsidR="000E4934">
        <w:t>–</w:t>
      </w:r>
      <w:r w:rsidR="00852014">
        <w:t xml:space="preserve"> </w:t>
      </w:r>
      <w:r w:rsidR="000E4934">
        <w:t xml:space="preserve">one of very few </w:t>
      </w:r>
      <w:r w:rsidR="00CC7B86">
        <w:t>b</w:t>
      </w:r>
      <w:r w:rsidR="000E4934">
        <w:t xml:space="preserve">lack drivers in the history of the series </w:t>
      </w:r>
      <w:r w:rsidR="00367380">
        <w:t>–</w:t>
      </w:r>
      <w:r w:rsidR="000E4934">
        <w:t xml:space="preserve"> </w:t>
      </w:r>
      <w:hyperlink r:id="rId15" w:history="1">
        <w:r w:rsidR="00F84783" w:rsidRPr="00042428">
          <w:rPr>
            <w:rStyle w:val="Hyperlink"/>
          </w:rPr>
          <w:t>first called for</w:t>
        </w:r>
      </w:hyperlink>
      <w:r w:rsidR="00F84783">
        <w:t xml:space="preserve"> and subsequently </w:t>
      </w:r>
      <w:hyperlink r:id="rId16" w:history="1">
        <w:r w:rsidR="00367380" w:rsidRPr="000847BA">
          <w:rPr>
            <w:rStyle w:val="Hyperlink"/>
          </w:rPr>
          <w:t>voiced his support</w:t>
        </w:r>
      </w:hyperlink>
      <w:r w:rsidR="00F84D42">
        <w:t xml:space="preserve"> of the “pivotal” </w:t>
      </w:r>
      <w:r w:rsidR="000847BA">
        <w:t>decision</w:t>
      </w:r>
      <w:r w:rsidR="00C12E7A">
        <w:t xml:space="preserve">. The </w:t>
      </w:r>
      <w:r w:rsidR="00C12E7A">
        <w:rPr>
          <w:i/>
          <w:iCs/>
        </w:rPr>
        <w:t xml:space="preserve">very same </w:t>
      </w:r>
      <w:r w:rsidR="00C12E7A" w:rsidRPr="00C12E7A">
        <w:rPr>
          <w:i/>
          <w:iCs/>
        </w:rPr>
        <w:t>day</w:t>
      </w:r>
      <w:r w:rsidR="00C12E7A">
        <w:t xml:space="preserve">, he also </w:t>
      </w:r>
      <w:r w:rsidR="00E404EE" w:rsidRPr="00C12E7A">
        <w:t>competed</w:t>
      </w:r>
      <w:r w:rsidR="00E404EE">
        <w:t xml:space="preserve"> at Martinsville Speedway </w:t>
      </w:r>
      <w:hyperlink r:id="rId17" w:history="1">
        <w:r w:rsidR="00E404EE" w:rsidRPr="006E7612">
          <w:rPr>
            <w:rStyle w:val="Hyperlink"/>
          </w:rPr>
          <w:t>sporting</w:t>
        </w:r>
      </w:hyperlink>
      <w:r w:rsidR="00E404EE">
        <w:t xml:space="preserve"> </w:t>
      </w:r>
      <w:r w:rsidR="00F469A0">
        <w:t xml:space="preserve">both Black Lives Matter apparel </w:t>
      </w:r>
      <w:r w:rsidR="00955E0C">
        <w:t xml:space="preserve">and </w:t>
      </w:r>
      <w:r w:rsidR="00F16C00">
        <w:t xml:space="preserve">an </w:t>
      </w:r>
      <w:r w:rsidR="00955E0C">
        <w:t xml:space="preserve">accompanying </w:t>
      </w:r>
      <w:r w:rsidR="007E1D50">
        <w:t xml:space="preserve">#BlackLivesMatter-themed livery on his stock car, which resulted in the </w:t>
      </w:r>
      <w:hyperlink r:id="rId18" w:history="1">
        <w:r w:rsidR="007E1D50" w:rsidRPr="006E7612">
          <w:rPr>
            <w:rStyle w:val="Hyperlink"/>
          </w:rPr>
          <w:t xml:space="preserve">most </w:t>
        </w:r>
        <w:r w:rsidR="00F36BC0">
          <w:rPr>
            <w:rStyle w:val="Hyperlink"/>
          </w:rPr>
          <w:t>contextually culture-shocking</w:t>
        </w:r>
        <w:r w:rsidR="007E1D50" w:rsidRPr="006E7612">
          <w:rPr>
            <w:rStyle w:val="Hyperlink"/>
          </w:rPr>
          <w:t xml:space="preserve"> images of the sport</w:t>
        </w:r>
      </w:hyperlink>
      <w:r w:rsidR="007E1D50">
        <w:t xml:space="preserve"> I have ever seen.</w:t>
      </w:r>
      <w:r w:rsidR="00955E0C">
        <w:t xml:space="preserve"> </w:t>
      </w:r>
      <w:r w:rsidR="00F911BA">
        <w:t xml:space="preserve">(One wonders how the livery </w:t>
      </w:r>
      <w:r w:rsidR="0078524B">
        <w:t xml:space="preserve">was designed, approved, and applied so quickly.) </w:t>
      </w:r>
      <w:r w:rsidR="00F32248">
        <w:t xml:space="preserve">Mack Hogan for </w:t>
      </w:r>
      <w:hyperlink r:id="rId19" w:history="1">
        <w:r w:rsidR="00F32248" w:rsidRPr="00F32248">
          <w:rPr>
            <w:rStyle w:val="Hyperlink"/>
            <w:i/>
            <w:iCs/>
          </w:rPr>
          <w:t>Road &amp; Track</w:t>
        </w:r>
      </w:hyperlink>
      <w:r w:rsidR="00F32248">
        <w:t>:</w:t>
      </w:r>
    </w:p>
    <w:p w14:paraId="1D19A29B" w14:textId="77777777" w:rsidR="00F32248" w:rsidRPr="006004D5" w:rsidRDefault="00F32248" w:rsidP="00F32248">
      <w:pPr>
        <w:pStyle w:val="Quote"/>
      </w:pPr>
      <w:r>
        <w:t xml:space="preserve">[Richard] </w:t>
      </w:r>
      <w:r w:rsidRPr="0061649E">
        <w:t>Petty, though, owns the team that Wallace drives for. That makes this livery even more notable; not only is Wallace one of the most successful black NASCAR drivers in history, but he drives for a team that used to be staunchly opposed to acts of protest due to racism in America.</w:t>
      </w:r>
    </w:p>
    <w:p w14:paraId="42D7B9B8" w14:textId="41320CF5" w:rsidR="00BB2E28" w:rsidRPr="00275490" w:rsidRDefault="00BB2E28" w:rsidP="002C7690">
      <w:pPr>
        <w:jc w:val="center"/>
      </w:pPr>
      <w:r>
        <w:rPr>
          <w:noProof/>
        </w:rPr>
        <w:drawing>
          <wp:inline distT="0" distB="0" distL="0" distR="0" wp14:anchorId="3827F935" wp14:editId="4AAADF06">
            <wp:extent cx="6583680" cy="4389120"/>
            <wp:effectExtent l="0" t="0" r="7620" b="0"/>
            <wp:docPr id="2" name="Picture 2" descr="A picture containing person, road, car, b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ubba Wallace - BLM Livery and I Can't Breathe Shirt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0630" w14:textId="11D34DC2" w:rsidR="00FE62B5" w:rsidRDefault="009835D7" w:rsidP="00DA123E">
      <w:r>
        <w:t xml:space="preserve">Out of all American institutions, it’s astonishing to witness </w:t>
      </w:r>
      <w:r w:rsidR="0054660D">
        <w:t xml:space="preserve">NASCAR take such a prompt cultural </w:t>
      </w:r>
      <w:r w:rsidR="00C05E40">
        <w:t xml:space="preserve">lead. </w:t>
      </w:r>
      <w:r w:rsidR="006C4CC9">
        <w:t>The</w:t>
      </w:r>
      <w:r w:rsidR="004B4391">
        <w:t xml:space="preserve"> news </w:t>
      </w:r>
      <w:r w:rsidR="00805572">
        <w:t xml:space="preserve">follows </w:t>
      </w:r>
      <w:r w:rsidR="00C8534A">
        <w:t xml:space="preserve">a </w:t>
      </w:r>
      <w:hyperlink r:id="rId21" w:history="1">
        <w:r w:rsidR="00C8534A" w:rsidRPr="006B1B63">
          <w:rPr>
            <w:rStyle w:val="Hyperlink"/>
          </w:rPr>
          <w:t>week of statements</w:t>
        </w:r>
      </w:hyperlink>
      <w:r w:rsidR="00C8534A">
        <w:t xml:space="preserve"> </w:t>
      </w:r>
      <w:r w:rsidR="00B76872">
        <w:t>regarding American racial injustice from</w:t>
      </w:r>
      <w:r w:rsidR="000103B4">
        <w:t xml:space="preserve"> Formula One</w:t>
      </w:r>
      <w:r w:rsidR="00827942">
        <w:t xml:space="preserve">’s </w:t>
      </w:r>
      <w:r w:rsidR="000103B4">
        <w:t xml:space="preserve">Lewis Hamilton – perhaps </w:t>
      </w:r>
      <w:r w:rsidR="00CC7B86">
        <w:t xml:space="preserve">the most well-known </w:t>
      </w:r>
      <w:r w:rsidR="00846B45">
        <w:t>black racing driver of all time.</w:t>
      </w:r>
      <w:r w:rsidR="00E37903">
        <w:t xml:space="preserve"> </w:t>
      </w:r>
      <w:r w:rsidR="006D1DA0" w:rsidRPr="006D1DA0">
        <w:t xml:space="preserve">“I see those of you who are staying silent, some of you the biggest stars yet you stay silent in the midst of injustice,” </w:t>
      </w:r>
      <w:hyperlink r:id="rId22" w:history="1">
        <w:r w:rsidR="006D1DA0" w:rsidRPr="004255F7">
          <w:rPr>
            <w:rStyle w:val="Hyperlink"/>
          </w:rPr>
          <w:t>he wrote</w:t>
        </w:r>
      </w:hyperlink>
      <w:r w:rsidR="006D1DA0" w:rsidRPr="006D1DA0">
        <w:t>. “Not a sign from anybody in my industry which of course is a white-dominated sport.</w:t>
      </w:r>
      <w:r w:rsidR="006D1DA0">
        <w:t>”</w:t>
      </w:r>
      <w:r w:rsidR="00AF3EF6">
        <w:t xml:space="preserve"> </w:t>
      </w:r>
      <w:r w:rsidR="006C4CC9">
        <w:t>Broadly speaking,</w:t>
      </w:r>
      <w:r w:rsidR="002E3F11">
        <w:t xml:space="preserve"> the division between F1 and NASCAR represents </w:t>
      </w:r>
      <w:r w:rsidR="003B039A">
        <w:t xml:space="preserve">by far </w:t>
      </w:r>
      <w:r w:rsidR="00426D75">
        <w:t>the most clear-cut class divide</w:t>
      </w:r>
      <w:r w:rsidR="00E327AA">
        <w:t xml:space="preserve"> in all of motorsport – the former </w:t>
      </w:r>
      <w:r w:rsidR="00D60D49">
        <w:t xml:space="preserve">originating </w:t>
      </w:r>
      <w:r w:rsidR="00C05E40">
        <w:t xml:space="preserve">from wealthy “gentleman drivers” while the latter came from </w:t>
      </w:r>
      <w:r w:rsidR="00D4590C">
        <w:t xml:space="preserve">moonshine-running scoundrels. </w:t>
      </w:r>
      <w:r w:rsidR="00C33BF6">
        <w:t xml:space="preserve">To see both ends acknowledge </w:t>
      </w:r>
      <w:r w:rsidR="006004D5">
        <w:t xml:space="preserve">just the </w:t>
      </w:r>
      <w:r w:rsidR="006004D5">
        <w:rPr>
          <w:i/>
          <w:iCs/>
        </w:rPr>
        <w:t>fact</w:t>
      </w:r>
      <w:r w:rsidR="006004D5">
        <w:t xml:space="preserve"> of the movement – much </w:t>
      </w:r>
      <w:r w:rsidR="004477DF">
        <w:t xml:space="preserve">less </w:t>
      </w:r>
      <w:r w:rsidR="006004D5">
        <w:t xml:space="preserve">its general </w:t>
      </w:r>
      <w:r w:rsidR="006004D5">
        <w:rPr>
          <w:i/>
          <w:iCs/>
        </w:rPr>
        <w:t>sentiment</w:t>
      </w:r>
      <w:r w:rsidR="006004D5">
        <w:t xml:space="preserve"> – all within a single week</w:t>
      </w:r>
      <w:r w:rsidR="00067397">
        <w:t xml:space="preserve"> is indicative – if nothing else – of </w:t>
      </w:r>
      <w:r w:rsidR="0097264A">
        <w:t xml:space="preserve">a greater cultural awareness </w:t>
      </w:r>
      <w:r w:rsidR="00836265">
        <w:t xml:space="preserve">from the public relations figures </w:t>
      </w:r>
      <w:r w:rsidR="007A57F6">
        <w:t xml:space="preserve">in these series than </w:t>
      </w:r>
      <w:r w:rsidR="00AB040D">
        <w:t>perhaps one previously imagined.</w:t>
      </w:r>
    </w:p>
    <w:p w14:paraId="0DC96E16" w14:textId="500B6937" w:rsidR="00E84BCA" w:rsidRDefault="00CF3BCB" w:rsidP="00C8534A">
      <w:pPr>
        <w:jc w:val="center"/>
      </w:pPr>
      <w:hyperlink r:id="rId23" w:history="1">
        <w:r w:rsidR="00C8534A" w:rsidRPr="00C8534A">
          <w:rPr>
            <w:rStyle w:val="Hyperlink"/>
          </w:rPr>
          <w:t>TWITTER EMBED</w:t>
        </w:r>
      </w:hyperlink>
    </w:p>
    <w:p w14:paraId="459C7D5B" w14:textId="30634D25" w:rsidR="00DA123E" w:rsidRDefault="00AA437E" w:rsidP="00DA123E">
      <w:r>
        <w:t xml:space="preserve">However, </w:t>
      </w:r>
      <w:r w:rsidR="00011C12">
        <w:t>the added intimacy</w:t>
      </w:r>
      <w:r w:rsidR="00356375">
        <w:t xml:space="preserve"> of eSports and </w:t>
      </w:r>
      <w:r w:rsidR="006B72BE">
        <w:t>livestreaming</w:t>
      </w:r>
      <w:r w:rsidR="00DA123E" w:rsidRPr="00DA123E">
        <w:t xml:space="preserve"> </w:t>
      </w:r>
      <w:r w:rsidR="00011C12">
        <w:t xml:space="preserve">on Twitch and YouTube </w:t>
      </w:r>
      <w:r w:rsidR="006763A1">
        <w:t xml:space="preserve">has further exposed </w:t>
      </w:r>
      <w:r w:rsidR="00271D4A">
        <w:t xml:space="preserve">some unquestionably negative behavior </w:t>
      </w:r>
      <w:r w:rsidR="00696ADE">
        <w:t xml:space="preserve">from drivers </w:t>
      </w:r>
      <w:r w:rsidR="00271D4A">
        <w:t xml:space="preserve">in recent weeks. </w:t>
      </w:r>
      <w:r w:rsidR="00DA123E" w:rsidRPr="00DA123E">
        <w:t>On Titanic Day in April, the prominent American racing team Chip Ganassi "</w:t>
      </w:r>
      <w:hyperlink r:id="rId24" w:history="1">
        <w:r w:rsidR="00DA123E" w:rsidRPr="00DA123E">
          <w:rPr>
            <w:rStyle w:val="Hyperlink"/>
          </w:rPr>
          <w:t>terminated its relationship</w:t>
        </w:r>
      </w:hyperlink>
      <w:r w:rsidR="00DA123E" w:rsidRPr="00DA123E">
        <w:t xml:space="preserve">" with its NASCAR driver Kyle Larson after he </w:t>
      </w:r>
      <w:hyperlink r:id="rId25" w:history="1">
        <w:r w:rsidR="00DA123E" w:rsidRPr="00DA123E">
          <w:rPr>
            <w:rStyle w:val="Hyperlink"/>
          </w:rPr>
          <w:t xml:space="preserve">verbalized a racial slur during an </w:t>
        </w:r>
        <w:proofErr w:type="spellStart"/>
        <w:r w:rsidR="00DA123E" w:rsidRPr="00DA123E">
          <w:rPr>
            <w:rStyle w:val="Hyperlink"/>
          </w:rPr>
          <w:t>iRacing</w:t>
        </w:r>
        <w:proofErr w:type="spellEnd"/>
        <w:r w:rsidR="00DA123E" w:rsidRPr="00DA123E">
          <w:rPr>
            <w:rStyle w:val="Hyperlink"/>
          </w:rPr>
          <w:t xml:space="preserve"> Twitch stream</w:t>
        </w:r>
      </w:hyperlink>
      <w:r w:rsidR="00DA123E" w:rsidRPr="00DA123E">
        <w:t xml:space="preserve"> </w:t>
      </w:r>
      <w:r w:rsidR="00C732CE">
        <w:t>just two days</w:t>
      </w:r>
      <w:r w:rsidR="00DA123E" w:rsidRPr="00DA123E">
        <w:t xml:space="preserve"> before.</w:t>
      </w:r>
      <w:r w:rsidR="007905F1">
        <w:t xml:space="preserve"> If </w:t>
      </w:r>
      <w:r w:rsidR="0016164F">
        <w:t xml:space="preserve">you desire to hear </w:t>
      </w:r>
      <w:r w:rsidR="00E23066">
        <w:t>Larson’s use of the word</w:t>
      </w:r>
      <w:r w:rsidR="0016164F">
        <w:t xml:space="preserve"> </w:t>
      </w:r>
      <w:r w:rsidR="007762C5">
        <w:t xml:space="preserve">for </w:t>
      </w:r>
      <w:r w:rsidR="0016164F">
        <w:t xml:space="preserve">yourself (obviously </w:t>
      </w:r>
      <w:r w:rsidR="007B61B4">
        <w:t>be forewarned of a very adolescent-sounding</w:t>
      </w:r>
      <w:r w:rsidR="000F2DC5">
        <w:t xml:space="preserve"> voice</w:t>
      </w:r>
      <w:r w:rsidR="00170ED1">
        <w:t xml:space="preserve"> </w:t>
      </w:r>
      <w:proofErr w:type="spellStart"/>
      <w:r w:rsidR="00170ED1">
        <w:t>audibilizing</w:t>
      </w:r>
      <w:proofErr w:type="spellEnd"/>
      <w:r w:rsidR="00170ED1">
        <w:t xml:space="preserve"> the n-word,) you can find </w:t>
      </w:r>
      <w:hyperlink r:id="rId26" w:history="1">
        <w:r w:rsidR="00170ED1" w:rsidRPr="006B5B36">
          <w:rPr>
            <w:rStyle w:val="Hyperlink"/>
          </w:rPr>
          <w:t>the clip on YouTube</w:t>
        </w:r>
      </w:hyperlink>
      <w:r w:rsidR="006B5B36">
        <w:t xml:space="preserve"> (or from </w:t>
      </w:r>
      <w:hyperlink r:id="rId27" w:history="1">
        <w:r w:rsidR="006B5B36" w:rsidRPr="006B5B36">
          <w:rPr>
            <w:rStyle w:val="Hyperlink"/>
          </w:rPr>
          <w:t>my own backup</w:t>
        </w:r>
      </w:hyperlink>
      <w:r w:rsidR="006B5B36">
        <w:t>.)</w:t>
      </w:r>
      <w:r w:rsidR="00D321C2">
        <w:t xml:space="preserve"> </w:t>
      </w:r>
      <w:r w:rsidR="00545110">
        <w:t>Though any use of the term is contemptible</w:t>
      </w:r>
      <w:r w:rsidR="00722BEC">
        <w:t xml:space="preserve">, it’s especially disappointing how casual </w:t>
      </w:r>
      <w:r w:rsidR="00CD1593">
        <w:t xml:space="preserve">the context was in this case. </w:t>
      </w:r>
      <w:r w:rsidR="00B06CAF">
        <w:t>“</w:t>
      </w:r>
      <w:r w:rsidR="00B06CAF" w:rsidRPr="00B06CAF">
        <w:t>Larson appeared unaware that the communication could be heard over a public channel</w:t>
      </w:r>
      <w:r w:rsidR="00E53803">
        <w:t xml:space="preserve">,” </w:t>
      </w:r>
      <w:hyperlink r:id="rId28" w:history="1">
        <w:r w:rsidR="00E53803" w:rsidRPr="00CD1593">
          <w:rPr>
            <w:rStyle w:val="Hyperlink"/>
          </w:rPr>
          <w:t xml:space="preserve">reports </w:t>
        </w:r>
        <w:proofErr w:type="spellStart"/>
        <w:r w:rsidR="00E53803" w:rsidRPr="00CD1593">
          <w:rPr>
            <w:rStyle w:val="Hyperlink"/>
            <w:i/>
            <w:iCs/>
          </w:rPr>
          <w:t>AutoWeek</w:t>
        </w:r>
        <w:r w:rsidR="00E53803" w:rsidRPr="00CD1593">
          <w:rPr>
            <w:rStyle w:val="Hyperlink"/>
          </w:rPr>
          <w:t>’s</w:t>
        </w:r>
        <w:proofErr w:type="spellEnd"/>
        <w:r w:rsidR="00E53803" w:rsidRPr="00CD1593">
          <w:rPr>
            <w:rStyle w:val="Hyperlink"/>
          </w:rPr>
          <w:t xml:space="preserve"> Matt Weaver</w:t>
        </w:r>
      </w:hyperlink>
      <w:r w:rsidR="00CD1593">
        <w:t xml:space="preserve">. </w:t>
      </w:r>
      <w:r w:rsidR="00EC3955">
        <w:t>It follow</w:t>
      </w:r>
      <w:r w:rsidR="00335449">
        <w:t>ed</w:t>
      </w:r>
      <w:r w:rsidR="00EC3955">
        <w:t xml:space="preserve"> the query “You can’t hear me?” as if </w:t>
      </w:r>
      <w:r w:rsidR="00D332DD">
        <w:t>“</w:t>
      </w:r>
      <w:r w:rsidR="00D332DD" w:rsidRPr="00D332DD">
        <w:t>Hey, n-----</w:t>
      </w:r>
      <w:r w:rsidR="00D332DD">
        <w:t xml:space="preserve">” </w:t>
      </w:r>
      <w:r w:rsidR="006F5B47">
        <w:t xml:space="preserve">was an appropriate sample of his voice with which to test </w:t>
      </w:r>
      <w:r w:rsidR="00335449">
        <w:t>his microphone.</w:t>
      </w:r>
      <w:r w:rsidR="00B05FD3">
        <w:t xml:space="preserve"> </w:t>
      </w:r>
      <w:r w:rsidR="005678D6">
        <w:t>“</w:t>
      </w:r>
      <w:r w:rsidR="005678D6" w:rsidRPr="005678D6">
        <w:t>Larson himself is a graduate of the NASCAR Drive for Diversity, a driver development program designed to provide a path to the highest levels for those who strive toward it</w:t>
      </w:r>
      <w:r w:rsidR="005678D6">
        <w:t xml:space="preserve">,” </w:t>
      </w:r>
      <w:r w:rsidR="005B4421">
        <w:t xml:space="preserve">adds Weaver in </w:t>
      </w:r>
      <w:hyperlink r:id="rId29" w:history="1">
        <w:r w:rsidR="005B4421" w:rsidRPr="005B4421">
          <w:rPr>
            <w:rStyle w:val="Hyperlink"/>
          </w:rPr>
          <w:t xml:space="preserve">an </w:t>
        </w:r>
        <w:proofErr w:type="spellStart"/>
        <w:r w:rsidR="005B4421" w:rsidRPr="005B4421">
          <w:rPr>
            <w:rStyle w:val="Hyperlink"/>
            <w:i/>
            <w:iCs/>
          </w:rPr>
          <w:t>AutoWeek</w:t>
        </w:r>
        <w:proofErr w:type="spellEnd"/>
        <w:r w:rsidR="005B4421" w:rsidRPr="005B4421">
          <w:rPr>
            <w:rStyle w:val="Hyperlink"/>
          </w:rPr>
          <w:t xml:space="preserve"> column</w:t>
        </w:r>
      </w:hyperlink>
      <w:r w:rsidR="006925DB">
        <w:t xml:space="preserve"> (emphasis mine):</w:t>
      </w:r>
    </w:p>
    <w:p w14:paraId="626E5A2B" w14:textId="06D653F8" w:rsidR="00F7259D" w:rsidRDefault="00F7259D" w:rsidP="00F7259D">
      <w:pPr>
        <w:pStyle w:val="Quote"/>
      </w:pPr>
      <w:r w:rsidRPr="00F7259D">
        <w:t xml:space="preserve">The NASCAR industry has worked tirelessly to make its events more inclusive, not only in the garage, but well beyond it. This hasn’t been a perfect process, but </w:t>
      </w:r>
      <w:r w:rsidRPr="006925DB">
        <w:rPr>
          <w:b/>
          <w:bCs/>
        </w:rPr>
        <w:t>where there used to be push against inclusion there is now a push toward it</w:t>
      </w:r>
      <w:r w:rsidRPr="00F7259D">
        <w:t>.</w:t>
      </w:r>
    </w:p>
    <w:p w14:paraId="5EE23820" w14:textId="7C8BB0E5" w:rsidR="00BC264F" w:rsidRPr="001C343A" w:rsidRDefault="00DF1E5B" w:rsidP="00A62BBC">
      <w:r w:rsidRPr="00DF1E5B">
        <w:t>“As an athlete, we immediately become representative of something bigger than ourselves</w:t>
      </w:r>
      <w:r>
        <w:t xml:space="preserve">,” said Bubba Wallace </w:t>
      </w:r>
      <w:hyperlink r:id="rId30" w:history="1">
        <w:r w:rsidRPr="005C14EE">
          <w:rPr>
            <w:rStyle w:val="Hyperlink"/>
          </w:rPr>
          <w:t>in response</w:t>
        </w:r>
        <w:r w:rsidR="0001119D" w:rsidRPr="005C14EE">
          <w:rPr>
            <w:rStyle w:val="Hyperlink"/>
          </w:rPr>
          <w:t xml:space="preserve"> to Larson’s </w:t>
        </w:r>
        <w:r w:rsidR="005C14EE" w:rsidRPr="005C14EE">
          <w:rPr>
            <w:rStyle w:val="Hyperlink"/>
          </w:rPr>
          <w:t>controversy</w:t>
        </w:r>
      </w:hyperlink>
      <w:r>
        <w:t xml:space="preserve">. </w:t>
      </w:r>
      <w:r w:rsidR="0001119D">
        <w:t>“</w:t>
      </w:r>
      <w:r w:rsidR="0001119D" w:rsidRPr="0001119D">
        <w:t>We are ambassadors for our partners, our race teams, crews, families, and the sanctioning body. Every single person is affected.</w:t>
      </w:r>
      <w:r w:rsidR="0001119D">
        <w:t xml:space="preserve">” </w:t>
      </w:r>
      <w:r w:rsidR="008B051B">
        <w:t xml:space="preserve">This coming from a man who </w:t>
      </w:r>
      <w:hyperlink r:id="rId31" w:history="1">
        <w:r w:rsidR="00BC264F" w:rsidRPr="00851C6C">
          <w:rPr>
            <w:rStyle w:val="Hyperlink"/>
          </w:rPr>
          <w:t>publicly</w:t>
        </w:r>
      </w:hyperlink>
      <w:r w:rsidR="00BC264F">
        <w:t xml:space="preserve"> lost his sponsorship </w:t>
      </w:r>
      <w:r w:rsidR="00B86153">
        <w:t xml:space="preserve">from </w:t>
      </w:r>
      <w:r w:rsidR="0098356F">
        <w:t>the heavily NASCAR-embedded company Blue-Emu</w:t>
      </w:r>
      <w:r w:rsidR="007D466B">
        <w:t xml:space="preserve"> after </w:t>
      </w:r>
      <w:r w:rsidR="00ED05BB">
        <w:t>letting slip his temper</w:t>
      </w:r>
      <w:r w:rsidR="000603F4">
        <w:t xml:space="preserve"> and </w:t>
      </w:r>
      <w:r w:rsidR="007D466B">
        <w:t xml:space="preserve">throwing a </w:t>
      </w:r>
      <w:r w:rsidR="000603F4">
        <w:t xml:space="preserve">post-contact tantrum </w:t>
      </w:r>
      <w:r w:rsidR="00247431">
        <w:t xml:space="preserve">live on Twitch </w:t>
      </w:r>
      <w:r w:rsidR="004342DD">
        <w:t xml:space="preserve">during the </w:t>
      </w:r>
      <w:r w:rsidR="004342DD" w:rsidRPr="004342DD">
        <w:t xml:space="preserve">NASCAR </w:t>
      </w:r>
      <w:proofErr w:type="spellStart"/>
      <w:r w:rsidR="004342DD" w:rsidRPr="004342DD">
        <w:t>iRacing</w:t>
      </w:r>
      <w:proofErr w:type="spellEnd"/>
      <w:r w:rsidR="004342DD" w:rsidRPr="004342DD">
        <w:t xml:space="preserve"> Pro Invitational</w:t>
      </w:r>
      <w:r w:rsidR="005F608C">
        <w:t>.</w:t>
      </w:r>
      <w:r w:rsidR="001B0573">
        <w:t xml:space="preserve"> </w:t>
      </w:r>
      <w:r w:rsidR="001B0573" w:rsidRPr="001B0573">
        <w:t>“We thought this was a blessing in disguise for us. But then you find out that you aren’t sponsoring a NASCAR driver, you are sponsoring someone like my 13-year-old son who broke his controller playing some game where he builds houses</w:t>
      </w:r>
      <w:r w:rsidR="001B0573">
        <w:t xml:space="preserve">,” </w:t>
      </w:r>
      <w:r w:rsidR="00832868">
        <w:t>snarked</w:t>
      </w:r>
      <w:r w:rsidR="001B0573">
        <w:t xml:space="preserve"> Blue-Emu executive vice president Ben Blessing</w:t>
      </w:r>
      <w:r w:rsidR="00A5692F">
        <w:t xml:space="preserve">, </w:t>
      </w:r>
      <w:r w:rsidR="00F705B0">
        <w:t xml:space="preserve">but </w:t>
      </w:r>
      <w:r w:rsidR="001C343A">
        <w:rPr>
          <w:i/>
          <w:iCs/>
        </w:rPr>
        <w:t>The Race</w:t>
      </w:r>
      <w:r w:rsidR="001C343A">
        <w:t xml:space="preserve">’s </w:t>
      </w:r>
      <w:r w:rsidR="005F2ADE">
        <w:t xml:space="preserve">Jack </w:t>
      </w:r>
      <w:proofErr w:type="spellStart"/>
      <w:r w:rsidR="005F2ADE">
        <w:t>Benyon</w:t>
      </w:r>
      <w:proofErr w:type="spellEnd"/>
      <w:r w:rsidR="005F2ADE">
        <w:t xml:space="preserve"> </w:t>
      </w:r>
      <w:r w:rsidR="00F705B0">
        <w:t>implores</w:t>
      </w:r>
      <w:r w:rsidR="00DA582C">
        <w:t xml:space="preserve"> </w:t>
      </w:r>
      <w:r w:rsidR="001D423D">
        <w:t>viewers</w:t>
      </w:r>
      <w:r w:rsidR="00DA582C">
        <w:t xml:space="preserve"> to</w:t>
      </w:r>
      <w:r w:rsidR="00F705B0">
        <w:t xml:space="preserve"> </w:t>
      </w:r>
      <w:r w:rsidR="00DA582C">
        <w:t xml:space="preserve">remember that </w:t>
      </w:r>
      <w:r w:rsidR="001D423D">
        <w:t>this is “</w:t>
      </w:r>
      <w:r w:rsidR="001D423D" w:rsidRPr="001D423D">
        <w:t>an opportunity for drivers to let off steam and just be themselves.</w:t>
      </w:r>
      <w:r w:rsidR="001D423D">
        <w:t>”</w:t>
      </w:r>
      <w:r w:rsidR="00F705B0" w:rsidRPr="00F705B0">
        <w:t xml:space="preserve"> </w:t>
      </w:r>
    </w:p>
    <w:p w14:paraId="6760119B" w14:textId="0A8D0414" w:rsidR="00A62BBC" w:rsidRPr="00111305" w:rsidRDefault="009E3906" w:rsidP="00A62BBC">
      <w:r>
        <w:t xml:space="preserve">The question I’d </w:t>
      </w:r>
      <w:r w:rsidR="006B4C5E">
        <w:t xml:space="preserve">personally </w:t>
      </w:r>
      <w:r>
        <w:t>like to propos</w:t>
      </w:r>
      <w:r w:rsidR="00574ABD">
        <w:t>e: would Kyle Larson’s</w:t>
      </w:r>
      <w:r w:rsidR="001E7314">
        <w:t xml:space="preserve"> slur habit </w:t>
      </w:r>
      <w:r w:rsidR="00644431">
        <w:t xml:space="preserve">have ever come to light if the </w:t>
      </w:r>
      <w:r w:rsidR="00E40903">
        <w:t xml:space="preserve">pandemic never altered the regular </w:t>
      </w:r>
      <w:r w:rsidR="00644431">
        <w:t>2020 season</w:t>
      </w:r>
      <w:r w:rsidR="00E40903">
        <w:t xml:space="preserve"> and forced him </w:t>
      </w:r>
      <w:r w:rsidR="00A50E3B">
        <w:t xml:space="preserve">to do his job </w:t>
      </w:r>
      <w:r w:rsidR="00426858">
        <w:t xml:space="preserve">publicly in front of a </w:t>
      </w:r>
      <w:r w:rsidR="000021BF">
        <w:t xml:space="preserve">Twitch </w:t>
      </w:r>
      <w:r w:rsidR="00426858">
        <w:t>streaming audience?</w:t>
      </w:r>
      <w:r w:rsidR="00E573CC">
        <w:t xml:space="preserve"> </w:t>
      </w:r>
      <w:r w:rsidR="00AE0A3D">
        <w:t xml:space="preserve">How significantly has </w:t>
      </w:r>
      <w:r w:rsidR="00A56CEA">
        <w:t xml:space="preserve">the general populace’s </w:t>
      </w:r>
      <w:r w:rsidR="00AE0A3D">
        <w:t>accessibility to the</w:t>
      </w:r>
      <w:r w:rsidR="005458C9">
        <w:t xml:space="preserve"> working life of these professional athletes </w:t>
      </w:r>
      <w:r w:rsidR="00A56CEA">
        <w:t xml:space="preserve">been amplified </w:t>
      </w:r>
      <w:r w:rsidR="003B5E8E">
        <w:t xml:space="preserve">by </w:t>
      </w:r>
      <w:r w:rsidR="00EF6DB3">
        <w:t xml:space="preserve">the abrupt transition motorsport has made to simulated environments </w:t>
      </w:r>
      <w:r w:rsidR="00EB6127">
        <w:t>as of late?</w:t>
      </w:r>
      <w:r w:rsidR="009E0A6F">
        <w:t xml:space="preserve"> Should we </w:t>
      </w:r>
      <w:r w:rsidR="008748CC">
        <w:t xml:space="preserve">expect to see </w:t>
      </w:r>
      <w:r w:rsidR="008748CC">
        <w:rPr>
          <w:i/>
          <w:iCs/>
        </w:rPr>
        <w:t>more</w:t>
      </w:r>
      <w:r w:rsidR="008748CC">
        <w:t xml:space="preserve"> shitty </w:t>
      </w:r>
      <w:r w:rsidR="004637A0">
        <w:t xml:space="preserve">online </w:t>
      </w:r>
      <w:r w:rsidR="008748CC">
        <w:t xml:space="preserve">behavior from professional drivers </w:t>
      </w:r>
      <w:r w:rsidR="004637A0">
        <w:t xml:space="preserve">before </w:t>
      </w:r>
      <w:r w:rsidR="00B00A56">
        <w:t>normal, non-simulated competitions are allowed to resume?</w:t>
      </w:r>
      <w:r w:rsidR="00C81BB3">
        <w:t xml:space="preserve"> Is it too much to ask professional racecar drivers to </w:t>
      </w:r>
      <w:r w:rsidR="00143D24">
        <w:t>take virtual competitions seriously?</w:t>
      </w:r>
      <w:r w:rsidR="00E00BED">
        <w:t xml:space="preserve"> Is it even </w:t>
      </w:r>
      <w:r w:rsidR="00111305">
        <w:rPr>
          <w:i/>
          <w:iCs/>
        </w:rPr>
        <w:t>reasonable</w:t>
      </w:r>
      <w:r w:rsidR="00111305">
        <w:t xml:space="preserve"> to do so?</w:t>
      </w:r>
    </w:p>
    <w:p w14:paraId="53D9EFEB" w14:textId="2EFEE58C" w:rsidR="00143D24" w:rsidRPr="009453CC" w:rsidRDefault="008516DD" w:rsidP="00A62BBC">
      <w:r>
        <w:t xml:space="preserve">Six weeks after Kyle Larson’s </w:t>
      </w:r>
      <w:r w:rsidR="00591CAF">
        <w:t xml:space="preserve">blunder, </w:t>
      </w:r>
      <w:r w:rsidR="009453CC">
        <w:rPr>
          <w:i/>
          <w:iCs/>
        </w:rPr>
        <w:t>The Race</w:t>
      </w:r>
      <w:r w:rsidR="009453CC">
        <w:t xml:space="preserve"> published </w:t>
      </w:r>
      <w:hyperlink r:id="rId32" w:history="1">
        <w:r w:rsidR="009453CC" w:rsidRPr="0008185B">
          <w:rPr>
            <w:rStyle w:val="Hyperlink"/>
          </w:rPr>
          <w:t>an excellent</w:t>
        </w:r>
        <w:r w:rsidR="007E7943" w:rsidRPr="0008185B">
          <w:rPr>
            <w:rStyle w:val="Hyperlink"/>
          </w:rPr>
          <w:t xml:space="preserve"> rundown</w:t>
        </w:r>
      </w:hyperlink>
      <w:r w:rsidR="007E7943">
        <w:t xml:space="preserve"> of the “eSports scandals” that </w:t>
      </w:r>
      <w:r w:rsidR="00946532">
        <w:t>have affected “real-world racing” so far this year</w:t>
      </w:r>
      <w:r w:rsidR="00843F6F">
        <w:t xml:space="preserve"> following </w:t>
      </w:r>
      <w:r w:rsidR="007056CE">
        <w:t xml:space="preserve">another such scandal that ended in </w:t>
      </w:r>
      <w:r w:rsidR="007A06BE">
        <w:t>real professional consequences.</w:t>
      </w:r>
      <w:r w:rsidR="00C1226F">
        <w:t xml:space="preserve"> “</w:t>
      </w:r>
      <w:r w:rsidR="00C1226F" w:rsidRPr="00C1226F">
        <w:t>Some argued that the discipline as a whole, which had been built by a loyal legion of sim stars over 10 years, was being disrespected by professionals exiled into a virtual home due to the lack of real-world racing</w:t>
      </w:r>
      <w:r w:rsidR="00712A1B">
        <w:t>,” they wrote</w:t>
      </w:r>
      <w:r w:rsidR="00BC6C8B">
        <w:t xml:space="preserve"> regarding </w:t>
      </w:r>
      <w:r w:rsidR="00665888">
        <w:t>some</w:t>
      </w:r>
      <w:r w:rsidR="00961864">
        <w:t xml:space="preserve"> </w:t>
      </w:r>
      <w:hyperlink r:id="rId33" w:history="1">
        <w:r w:rsidR="00961864" w:rsidRPr="00C67793">
          <w:rPr>
            <w:rStyle w:val="Hyperlink"/>
          </w:rPr>
          <w:t>possibly-</w:t>
        </w:r>
        <w:r w:rsidR="00036B37" w:rsidRPr="00C67793">
          <w:rPr>
            <w:rStyle w:val="Hyperlink"/>
          </w:rPr>
          <w:t>unsanctionable contact</w:t>
        </w:r>
      </w:hyperlink>
      <w:r w:rsidR="00036B37">
        <w:t xml:space="preserve"> between Formula One’s </w:t>
      </w:r>
      <w:proofErr w:type="spellStart"/>
      <w:r w:rsidR="00036B37">
        <w:t>Lando</w:t>
      </w:r>
      <w:proofErr w:type="spellEnd"/>
      <w:r w:rsidR="00036B37">
        <w:t xml:space="preserve"> Norris and </w:t>
      </w:r>
      <w:r w:rsidR="00DB0471" w:rsidRPr="00DB0471">
        <w:t>Simon Pagenaud</w:t>
      </w:r>
      <w:r w:rsidR="00AB4D53">
        <w:t xml:space="preserve"> during the season finale of the </w:t>
      </w:r>
      <w:r w:rsidR="00AB4D53" w:rsidRPr="00AB4D53">
        <w:t xml:space="preserve">IndyCar </w:t>
      </w:r>
      <w:proofErr w:type="spellStart"/>
      <w:r w:rsidR="00AB4D53" w:rsidRPr="00AB4D53">
        <w:t>iRacing</w:t>
      </w:r>
      <w:proofErr w:type="spellEnd"/>
      <w:r w:rsidR="00AB4D53" w:rsidRPr="00AB4D53">
        <w:t xml:space="preserve"> Challenge</w:t>
      </w:r>
      <w:r w:rsidR="001B6067">
        <w:t xml:space="preserve">, which </w:t>
      </w:r>
      <w:r w:rsidR="005B4EA3">
        <w:t>metamorphosed shortly afterward</w:t>
      </w:r>
      <w:r w:rsidR="004300E4">
        <w:t xml:space="preserve"> into </w:t>
      </w:r>
      <w:hyperlink r:id="rId34" w:history="1">
        <w:r w:rsidR="003E7149" w:rsidRPr="0059087D">
          <w:rPr>
            <w:rStyle w:val="Hyperlink"/>
          </w:rPr>
          <w:t>mind-numbingly piddly drama</w:t>
        </w:r>
      </w:hyperlink>
      <w:r w:rsidR="003E7149">
        <w:t>.</w:t>
      </w:r>
      <w:r w:rsidR="007A06BE">
        <w:t xml:space="preserve"> </w:t>
      </w:r>
      <w:r w:rsidR="00953B9E">
        <w:t>Vice president and execu</w:t>
      </w:r>
      <w:r w:rsidR="00B26D56">
        <w:t xml:space="preserve">tive producer of the platform Steve Myers </w:t>
      </w:r>
      <w:r w:rsidR="00754F1A">
        <w:t>complained the incident “made a mockery” of his product</w:t>
      </w:r>
      <w:r w:rsidR="00CC52B6">
        <w:t>, but it “</w:t>
      </w:r>
      <w:r w:rsidR="00CC52B6" w:rsidRPr="00CC52B6">
        <w:t>would not result in suspensions since the event was a private race hosted and promoted by IndyCar</w:t>
      </w:r>
      <w:r w:rsidR="00CC52B6">
        <w:t>.”</w:t>
      </w:r>
    </w:p>
    <w:p w14:paraId="3BEB1E13" w14:textId="151CAE7C" w:rsidR="006D7E24" w:rsidRDefault="000312FA" w:rsidP="006D7E24">
      <w:pPr>
        <w:jc w:val="center"/>
      </w:pPr>
      <w:r>
        <w:rPr>
          <w:noProof/>
        </w:rPr>
        <w:drawing>
          <wp:inline distT="0" distB="0" distL="0" distR="0" wp14:anchorId="085E9574" wp14:editId="42D2C660">
            <wp:extent cx="6583680" cy="3703320"/>
            <wp:effectExtent l="0" t="0" r="762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ichi Hoyer Test Race Pace Lap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D406" w14:textId="246C82D5" w:rsidR="00497B52" w:rsidRDefault="00C71A68" w:rsidP="00A62BBC">
      <w:r>
        <w:t xml:space="preserve">Next, </w:t>
      </w:r>
      <w:r w:rsidR="00497B52">
        <w:t xml:space="preserve">Audi suspended Formula E wheelman Daniel </w:t>
      </w:r>
      <w:proofErr w:type="spellStart"/>
      <w:r w:rsidR="00497B52">
        <w:t>Abt</w:t>
      </w:r>
      <w:proofErr w:type="spellEnd"/>
      <w:r w:rsidR="00497B52">
        <w:t xml:space="preserve"> after</w:t>
      </w:r>
    </w:p>
    <w:p w14:paraId="43E02547" w14:textId="03B8E842" w:rsidR="0004600A" w:rsidRDefault="00C71DC8" w:rsidP="00A62BBC">
      <w:r>
        <w:t xml:space="preserve">Aside from </w:t>
      </w:r>
      <w:r w:rsidR="0039542B">
        <w:t>reading auto news</w:t>
      </w:r>
      <w:r w:rsidR="00565D46">
        <w:t xml:space="preserve"> and </w:t>
      </w:r>
      <w:hyperlink r:id="rId36" w:history="1">
        <w:r w:rsidR="0039542B" w:rsidRPr="002503A9">
          <w:rPr>
            <w:rStyle w:val="Hyperlink"/>
          </w:rPr>
          <w:t>car media Twitter</w:t>
        </w:r>
      </w:hyperlink>
      <w:r w:rsidR="0039542B">
        <w:t xml:space="preserve">, I have been largely disconnected </w:t>
      </w:r>
      <w:r w:rsidR="00565D46">
        <w:t>from car culture for quite some time</w:t>
      </w:r>
      <w:r w:rsidR="00500727">
        <w:t xml:space="preserve">, but I’m imagining </w:t>
      </w:r>
      <w:r w:rsidR="00490FA1">
        <w:t xml:space="preserve">a </w:t>
      </w:r>
      <w:r w:rsidR="009217D0">
        <w:t xml:space="preserve">fantastical </w:t>
      </w:r>
      <w:r w:rsidR="00490FA1">
        <w:t xml:space="preserve">NASCAR </w:t>
      </w:r>
      <w:r w:rsidR="003D3620">
        <w:t>F</w:t>
      </w:r>
      <w:r w:rsidR="00490FA1">
        <w:t>an, now – some amalgamation of my uncles</w:t>
      </w:r>
      <w:r w:rsidR="00CF57BC">
        <w:t>, a few actual stock car fans I know/know of</w:t>
      </w:r>
      <w:r w:rsidR="00FF4251">
        <w:t xml:space="preserve"> along with plenty of </w:t>
      </w:r>
      <w:r w:rsidR="00C72FCC">
        <w:t>banal</w:t>
      </w:r>
      <w:r w:rsidR="00FF4251">
        <w:t xml:space="preserve"> </w:t>
      </w:r>
      <w:r w:rsidR="00B65D5B">
        <w:t xml:space="preserve">tropes, ill-informed by portrayals </w:t>
      </w:r>
      <w:r w:rsidR="00254CBE">
        <w:t>of such a creature in popular culture</w:t>
      </w:r>
      <w:r w:rsidR="00B86875">
        <w:t xml:space="preserve"> </w:t>
      </w:r>
      <w:r w:rsidR="00C363C2">
        <w:t>–</w:t>
      </w:r>
      <w:r w:rsidR="00B86875">
        <w:t xml:space="preserve"> </w:t>
      </w:r>
      <w:r w:rsidR="00CD1DD6">
        <w:t xml:space="preserve">a devoutly technology-illiterate </w:t>
      </w:r>
      <w:r w:rsidR="001C6E1C">
        <w:t xml:space="preserve">working-class person </w:t>
      </w:r>
      <w:r w:rsidR="00792FC4">
        <w:t xml:space="preserve">who still adores </w:t>
      </w:r>
      <w:r w:rsidR="00806CC3">
        <w:t xml:space="preserve">their television and absolutely abhors email. </w:t>
      </w:r>
      <w:r w:rsidR="00F855EA">
        <w:t>It is all but certain that they</w:t>
      </w:r>
      <w:r w:rsidR="00E63690">
        <w:t xml:space="preserve"> voted for </w:t>
      </w:r>
      <w:proofErr w:type="spellStart"/>
      <w:r w:rsidR="00E63690">
        <w:t>Tump</w:t>
      </w:r>
      <w:proofErr w:type="spellEnd"/>
      <w:r w:rsidR="00E63690">
        <w:t xml:space="preserve"> in 2016</w:t>
      </w:r>
      <w:r w:rsidR="008226E6">
        <w:t xml:space="preserve"> and find almost all progressive culture </w:t>
      </w:r>
      <w:r w:rsidR="00DB7820">
        <w:t xml:space="preserve">offensively exhausting. </w:t>
      </w:r>
      <w:r w:rsidR="00DE3404">
        <w:t xml:space="preserve">Of course, the truth of them is much more than these things, </w:t>
      </w:r>
      <w:r w:rsidR="00D55C61">
        <w:t xml:space="preserve">but the casual observer witnesses </w:t>
      </w:r>
      <w:r w:rsidR="00645790">
        <w:t xml:space="preserve">their post-workday TV and </w:t>
      </w:r>
      <w:r w:rsidR="00740F01">
        <w:t>cheap beer intake</w:t>
      </w:r>
      <w:r w:rsidR="00214105">
        <w:t xml:space="preserve"> at high volume occupying </w:t>
      </w:r>
      <w:r w:rsidR="00DA7B48">
        <w:t xml:space="preserve">so much of their free time and energy that </w:t>
      </w:r>
      <w:r w:rsidR="00B41EAA">
        <w:t xml:space="preserve">alarmist news discourse and televised sports </w:t>
      </w:r>
      <w:r w:rsidR="00525E0F">
        <w:t>appear</w:t>
      </w:r>
      <w:r w:rsidR="00901791">
        <w:t xml:space="preserve"> to be the entirety of their </w:t>
      </w:r>
      <w:r w:rsidR="00525E0F">
        <w:t>being and aspiration</w:t>
      </w:r>
      <w:r w:rsidR="000E4C2A">
        <w:t>.</w:t>
      </w:r>
      <w:r w:rsidR="00EC3044">
        <w:t xml:space="preserve"> </w:t>
      </w:r>
      <w:r w:rsidR="00EC3044">
        <w:rPr>
          <w:i/>
          <w:iCs/>
        </w:rPr>
        <w:t xml:space="preserve">This </w:t>
      </w:r>
      <w:r w:rsidR="0056144C">
        <w:t>F</w:t>
      </w:r>
      <w:r w:rsidR="00EC3044">
        <w:t>an – this white sleeveless t-shirt and reflectiv</w:t>
      </w:r>
      <w:r w:rsidR="00AD5EF2">
        <w:t xml:space="preserve">e wraparound sunglasses-wearing </w:t>
      </w:r>
      <w:r w:rsidR="00FC59C8">
        <w:t>allegory</w:t>
      </w:r>
      <w:r w:rsidR="00A1124E">
        <w:t xml:space="preserve"> for a people who may or may not still exist – </w:t>
      </w:r>
      <w:r w:rsidR="00A1124E" w:rsidRPr="008D335A">
        <w:rPr>
          <w:i/>
          <w:iCs/>
        </w:rPr>
        <w:t>they</w:t>
      </w:r>
      <w:r w:rsidR="00A1124E">
        <w:t xml:space="preserve"> </w:t>
      </w:r>
      <w:r w:rsidR="008D335A">
        <w:t xml:space="preserve">are </w:t>
      </w:r>
      <w:r w:rsidR="00F33364">
        <w:t xml:space="preserve">relatively perturbed by </w:t>
      </w:r>
      <w:r w:rsidR="00E658CA">
        <w:t xml:space="preserve">the </w:t>
      </w:r>
      <w:r w:rsidR="000A50ED">
        <w:t xml:space="preserve">seemingly-abrupt </w:t>
      </w:r>
      <w:r w:rsidR="00E658CA">
        <w:t xml:space="preserve">permeation of the Black Lives Matter movement into the conversation </w:t>
      </w:r>
      <w:r w:rsidR="007268B4">
        <w:t xml:space="preserve">around their sport and </w:t>
      </w:r>
      <w:r w:rsidR="007268B4">
        <w:rPr>
          <w:i/>
          <w:iCs/>
        </w:rPr>
        <w:t>entirely</w:t>
      </w:r>
      <w:r w:rsidR="007268B4">
        <w:t xml:space="preserve"> uninterested in </w:t>
      </w:r>
      <w:r w:rsidR="00D34CD6">
        <w:t xml:space="preserve">watching digitally-rendered stock cars jockey about </w:t>
      </w:r>
      <w:r w:rsidR="008E587E">
        <w:t xml:space="preserve">simulated asphalt behind picture-in-picture </w:t>
      </w:r>
      <w:r w:rsidR="00F5095C">
        <w:t xml:space="preserve">face-on cams of their </w:t>
      </w:r>
      <w:r w:rsidR="007F09BA">
        <w:t xml:space="preserve">rookie pick’s </w:t>
      </w:r>
      <w:r w:rsidR="00C025A1">
        <w:t xml:space="preserve">badly-lit, overconcentrated </w:t>
      </w:r>
      <w:r w:rsidR="003D5892">
        <w:t xml:space="preserve">visage </w:t>
      </w:r>
      <w:r w:rsidR="008A2171">
        <w:rPr>
          <w:i/>
          <w:iCs/>
        </w:rPr>
        <w:t>on cable</w:t>
      </w:r>
      <w:r w:rsidR="008A2171">
        <w:t>.</w:t>
      </w:r>
    </w:p>
    <w:p w14:paraId="1BEF7EA4" w14:textId="7BECC824" w:rsidR="001D2F94" w:rsidRDefault="00F44213" w:rsidP="00A62BBC">
      <w:r>
        <w:t xml:space="preserve">This is the lazy characterization of the NASCAR </w:t>
      </w:r>
      <w:r w:rsidR="0056144C">
        <w:t>F</w:t>
      </w:r>
      <w:r>
        <w:t>an</w:t>
      </w:r>
      <w:r w:rsidR="00961718">
        <w:t xml:space="preserve"> and I have absolutely no idea if it has </w:t>
      </w:r>
      <w:r w:rsidR="00961718">
        <w:rPr>
          <w:i/>
          <w:iCs/>
        </w:rPr>
        <w:t>ever</w:t>
      </w:r>
      <w:r w:rsidR="00961718">
        <w:t xml:space="preserve"> </w:t>
      </w:r>
      <w:r w:rsidR="008F0ECF">
        <w:t xml:space="preserve">been all that truthful, to be honest, </w:t>
      </w:r>
      <w:r w:rsidR="002671E5">
        <w:t xml:space="preserve">nor </w:t>
      </w:r>
      <w:r w:rsidR="00ED181F">
        <w:t>was I able to find much recent</w:t>
      </w:r>
      <w:r w:rsidR="00C75CE9">
        <w:t xml:space="preserve"> or trustworthy </w:t>
      </w:r>
      <w:r w:rsidR="003B3166">
        <w:t xml:space="preserve">data </w:t>
      </w:r>
      <w:r w:rsidR="008D6DBB">
        <w:t xml:space="preserve">on attendee </w:t>
      </w:r>
      <w:r w:rsidR="008D6DBB">
        <w:rPr>
          <w:i/>
          <w:iCs/>
        </w:rPr>
        <w:t>or</w:t>
      </w:r>
      <w:r w:rsidR="008D6DBB">
        <w:t xml:space="preserve"> viewer </w:t>
      </w:r>
      <w:r w:rsidR="003B3166">
        <w:t>demographics.</w:t>
      </w:r>
      <w:r w:rsidR="000C7BFB">
        <w:t xml:space="preserve"> We </w:t>
      </w:r>
      <w:r w:rsidR="000C7BFB">
        <w:rPr>
          <w:i/>
          <w:iCs/>
        </w:rPr>
        <w:t xml:space="preserve">do </w:t>
      </w:r>
      <w:r w:rsidR="000C7BFB">
        <w:t xml:space="preserve">know that </w:t>
      </w:r>
      <w:r w:rsidR="002164F3">
        <w:t>the first “</w:t>
      </w:r>
      <w:proofErr w:type="spellStart"/>
      <w:r w:rsidR="002164F3" w:rsidRPr="00E53CD3">
        <w:t>eNASCAR</w:t>
      </w:r>
      <w:proofErr w:type="spellEnd"/>
      <w:r w:rsidR="002164F3" w:rsidRPr="00E53CD3">
        <w:t xml:space="preserve"> </w:t>
      </w:r>
      <w:proofErr w:type="spellStart"/>
      <w:r w:rsidR="002164F3" w:rsidRPr="00E53CD3">
        <w:t>iRacing</w:t>
      </w:r>
      <w:proofErr w:type="spellEnd"/>
      <w:r w:rsidR="002164F3" w:rsidRPr="00E53CD3">
        <w:t xml:space="preserve"> Pro invitational Series event</w:t>
      </w:r>
      <w:r w:rsidR="002164F3">
        <w:t xml:space="preserve">” </w:t>
      </w:r>
      <w:r w:rsidR="00672E13">
        <w:t xml:space="preserve">in late-March attracted </w:t>
      </w:r>
      <w:r w:rsidR="002C42F0">
        <w:t xml:space="preserve">903,000 viewers </w:t>
      </w:r>
      <w:r w:rsidR="00C16121">
        <w:t xml:space="preserve">on FS1 </w:t>
      </w:r>
      <w:r w:rsidR="002C42F0">
        <w:t xml:space="preserve">according </w:t>
      </w:r>
      <w:r w:rsidR="007C5AFA">
        <w:t xml:space="preserve">to Nielsen Media Research </w:t>
      </w:r>
      <w:hyperlink r:id="rId37" w:history="1">
        <w:r w:rsidR="007C5AFA" w:rsidRPr="00C16121">
          <w:rPr>
            <w:rStyle w:val="Hyperlink"/>
          </w:rPr>
          <w:t>as cited by FOX Sports</w:t>
        </w:r>
      </w:hyperlink>
      <w:r w:rsidR="007C5AFA">
        <w:t>, themselves</w:t>
      </w:r>
      <w:r w:rsidR="00B40483">
        <w:t>, which made it “</w:t>
      </w:r>
      <w:r w:rsidR="00B40483" w:rsidRPr="00B40483">
        <w:t>the highest-rated esports TV program to date</w:t>
      </w:r>
      <w:r w:rsidR="001F4F99">
        <w:t xml:space="preserve">” </w:t>
      </w:r>
      <w:hyperlink r:id="rId38" w:history="1">
        <w:r w:rsidR="001F4F99" w:rsidRPr="00E53CD3">
          <w:rPr>
            <w:rStyle w:val="Hyperlink"/>
          </w:rPr>
          <w:t xml:space="preserve">according to </w:t>
        </w:r>
        <w:proofErr w:type="spellStart"/>
        <w:r w:rsidR="001F4F99" w:rsidRPr="00E53CD3">
          <w:rPr>
            <w:rStyle w:val="Hyperlink"/>
            <w:i/>
            <w:iCs/>
          </w:rPr>
          <w:t>Engadget</w:t>
        </w:r>
        <w:proofErr w:type="spellEnd"/>
      </w:hyperlink>
      <w:r w:rsidR="00824243">
        <w:t>:</w:t>
      </w:r>
    </w:p>
    <w:p w14:paraId="5FACE720" w14:textId="176A11F7" w:rsidR="00907A16" w:rsidRPr="00907A16" w:rsidRDefault="00824243" w:rsidP="00053E8A">
      <w:pPr>
        <w:pStyle w:val="Quote"/>
      </w:pPr>
      <w:r w:rsidRPr="00824243">
        <w:t>It was also the most-watched broadcast on FS1 since mass </w:t>
      </w:r>
      <w:hyperlink r:id="rId39" w:history="1">
        <w:r w:rsidRPr="00824243">
          <w:rPr>
            <w:rStyle w:val="Hyperlink"/>
          </w:rPr>
          <w:t>sports event cancellations</w:t>
        </w:r>
      </w:hyperlink>
      <w:r w:rsidRPr="00824243">
        <w:t> on March 12th and the most-watched sports broadcast on cable that Sunday, although those last two feats weren't too difficult given the dearth of live sports.</w:t>
      </w:r>
    </w:p>
    <w:p w14:paraId="3B1DC29E" w14:textId="75F32FCF" w:rsidR="00907A16" w:rsidRDefault="00907A16" w:rsidP="00907A16">
      <w:pPr>
        <w:jc w:val="center"/>
      </w:pPr>
      <w:r>
        <w:rPr>
          <w:noProof/>
        </w:rPr>
        <w:drawing>
          <wp:inline distT="0" distB="0" distL="0" distR="0" wp14:anchorId="03C2D56C" wp14:editId="6482491A">
            <wp:extent cx="4572000" cy="3429000"/>
            <wp:effectExtent l="0" t="0" r="0" b="0"/>
            <wp:docPr id="5" name="Video 5" descr="eNASCAR iRacing Pro Invitational at Talladega | NASCAR ON FOX HIGHLIGHTS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deo 5" descr="eNASCAR iRacing Pro Invitational at Talladega | NASCAR ON FOX HIGHLIGHTS">
                      <a:hlinkClick r:id="rId40"/>
                    </pic:cNvPr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480&quot; height=&quot;270&quot; src=&quot;https://www.youtube.com/embed/umwqu0PWnoE?start=124&amp;feature=oembed&quot; frameborder=&quot;0&quot; allow=&quot;accelerometer; autoplay; encrypted-media; gyroscope; picture-in-picture&quot; allowfullscreen=&quot;&quot;&gt;&lt;/iframe&gt;" h="270" w="4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196" w14:textId="65BD9B0D" w:rsidR="00C81A73" w:rsidRPr="005E0FCA" w:rsidRDefault="00653EA0" w:rsidP="00C81A73">
      <w:r>
        <w:t xml:space="preserve">The very notion of </w:t>
      </w:r>
      <w:r w:rsidR="00F52886">
        <w:t xml:space="preserve">an officially-organized “e-NASCAR” </w:t>
      </w:r>
      <w:r w:rsidR="0056144C">
        <w:t>sound</w:t>
      </w:r>
      <w:r w:rsidR="006E3050">
        <w:t xml:space="preserve">s </w:t>
      </w:r>
      <w:r w:rsidR="00AA0FB1">
        <w:t xml:space="preserve">quite goofy at best </w:t>
      </w:r>
      <w:r w:rsidR="0056144C">
        <w:t xml:space="preserve">to both </w:t>
      </w:r>
      <w:r w:rsidR="00EC7370">
        <w:t>to the laymen and our Fan</w:t>
      </w:r>
      <w:r w:rsidR="00AA0FB1">
        <w:t xml:space="preserve"> – at worst, excruciatingly </w:t>
      </w:r>
      <w:r w:rsidR="00252DC3">
        <w:t>dull.</w:t>
      </w:r>
      <w:r w:rsidR="004D603C">
        <w:t xml:space="preserve"> Though </w:t>
      </w:r>
      <w:proofErr w:type="spellStart"/>
      <w:r w:rsidR="004D603C">
        <w:t>iRacing</w:t>
      </w:r>
      <w:proofErr w:type="spellEnd"/>
      <w:r w:rsidR="004D603C">
        <w:t xml:space="preserve"> has become the gold standard for competitive sims in the past two or three years</w:t>
      </w:r>
      <w:r w:rsidR="00766305">
        <w:t xml:space="preserve"> as </w:t>
      </w:r>
      <w:r w:rsidR="003F799A">
        <w:t xml:space="preserve">the </w:t>
      </w:r>
      <w:r w:rsidR="00A31F00">
        <w:t xml:space="preserve">great, </w:t>
      </w:r>
      <w:hyperlink r:id="rId42" w:history="1">
        <w:r w:rsidR="00A31F00" w:rsidRPr="00165B69">
          <w:rPr>
            <w:rStyle w:val="Hyperlink"/>
          </w:rPr>
          <w:t>hopeful, “democratizing” messiah</w:t>
        </w:r>
      </w:hyperlink>
      <w:r w:rsidR="00A31F00">
        <w:t xml:space="preserve"> of </w:t>
      </w:r>
      <w:r w:rsidR="001923B6">
        <w:t>virtual motorsport</w:t>
      </w:r>
      <w:r w:rsidR="00165B69">
        <w:t xml:space="preserve">, it </w:t>
      </w:r>
      <w:r w:rsidR="001A7080">
        <w:t xml:space="preserve">is </w:t>
      </w:r>
      <w:r w:rsidR="001A7080">
        <w:rPr>
          <w:i/>
          <w:iCs/>
        </w:rPr>
        <w:t>not</w:t>
      </w:r>
      <w:r w:rsidR="001A7080">
        <w:t xml:space="preserve"> </w:t>
      </w:r>
      <w:r w:rsidR="0002051D">
        <w:t xml:space="preserve">nice to look at </w:t>
      </w:r>
      <w:r w:rsidR="001D2399">
        <w:t>or listen to for any significant length of time.</w:t>
      </w:r>
      <w:r w:rsidR="00245266">
        <w:t xml:space="preserve"> Compared to </w:t>
      </w:r>
      <w:r w:rsidR="00E230D9">
        <w:t>the current titles in the console caste</w:t>
      </w:r>
      <w:r w:rsidR="002F50BD">
        <w:t xml:space="preserve"> like </w:t>
      </w:r>
      <w:hyperlink r:id="rId43" w:history="1">
        <w:r w:rsidR="002F50BD" w:rsidRPr="00001D89">
          <w:rPr>
            <w:rStyle w:val="Hyperlink"/>
            <w:i/>
            <w:iCs/>
          </w:rPr>
          <w:t>Gran Turismo Sport</w:t>
        </w:r>
      </w:hyperlink>
      <w:r w:rsidR="00AA1DD1">
        <w:t>,</w:t>
      </w:r>
      <w:r w:rsidR="002F50BD">
        <w:t xml:space="preserve"> </w:t>
      </w:r>
      <w:hyperlink r:id="rId44" w:history="1">
        <w:r w:rsidR="005E0FCA" w:rsidRPr="008C30D9">
          <w:rPr>
            <w:rStyle w:val="Hyperlink"/>
            <w:i/>
            <w:iCs/>
          </w:rPr>
          <w:t>Forza Motorsport 7</w:t>
        </w:r>
      </w:hyperlink>
      <w:r w:rsidR="005E0FCA">
        <w:t xml:space="preserve">, </w:t>
      </w:r>
      <w:r w:rsidR="00AA1DD1">
        <w:t xml:space="preserve">and even </w:t>
      </w:r>
      <w:hyperlink r:id="rId45" w:history="1">
        <w:proofErr w:type="spellStart"/>
        <w:r w:rsidR="00453869" w:rsidRPr="00F352E7">
          <w:rPr>
            <w:rStyle w:val="Hyperlink"/>
            <w:i/>
            <w:iCs/>
          </w:rPr>
          <w:t>Assetto</w:t>
        </w:r>
        <w:proofErr w:type="spellEnd"/>
        <w:r w:rsidR="00453869" w:rsidRPr="00F352E7">
          <w:rPr>
            <w:rStyle w:val="Hyperlink"/>
            <w:i/>
            <w:iCs/>
          </w:rPr>
          <w:t xml:space="preserve"> Corsa</w:t>
        </w:r>
      </w:hyperlink>
      <w:r w:rsidR="00F352E7">
        <w:t xml:space="preserve">, </w:t>
      </w:r>
      <w:r w:rsidR="006D1BD1">
        <w:t>the visual</w:t>
      </w:r>
      <w:r w:rsidR="007D02AF">
        <w:t xml:space="preserve"> and auditory effects of its now-12-year-old platform</w:t>
      </w:r>
      <w:r w:rsidR="00181BB5">
        <w:t xml:space="preserve"> have become dated and</w:t>
      </w:r>
      <w:r w:rsidR="007D02AF">
        <w:t xml:space="preserve"> </w:t>
      </w:r>
      <w:r w:rsidR="009E7425">
        <w:t xml:space="preserve">hopelessly behind </w:t>
      </w:r>
    </w:p>
    <w:sectPr w:rsidR="00C81A73" w:rsidRPr="005E0FCA" w:rsidSect="00852EA3">
      <w:footerReference w:type="default" r:id="rId46"/>
      <w:headerReference w:type="first" r:id="rId47"/>
      <w:pgSz w:w="12240" w:h="15840"/>
      <w:pgMar w:top="720" w:right="936" w:bottom="720" w:left="936" w:header="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38D91B" w14:textId="77777777" w:rsidR="00CF3BCB" w:rsidRDefault="00CF3BCB" w:rsidP="00983865">
      <w:pPr>
        <w:spacing w:after="0" w:line="240" w:lineRule="auto"/>
      </w:pPr>
      <w:r>
        <w:separator/>
      </w:r>
    </w:p>
  </w:endnote>
  <w:endnote w:type="continuationSeparator" w:id="0">
    <w:p w14:paraId="64F6314C" w14:textId="77777777" w:rsidR="00CF3BCB" w:rsidRDefault="00CF3BCB" w:rsidP="009838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dobe Caslon Pro">
    <w:altName w:val="Palatino Linotype"/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  <w:font w:name="IBM Plex Sans Condensed Medium">
    <w:panose1 w:val="020B0606050203000203"/>
    <w:charset w:val="00"/>
    <w:family w:val="swiss"/>
    <w:pitch w:val="variable"/>
    <w:sig w:usb0="A000006F" w:usb1="5000207B" w:usb2="00000000" w:usb3="00000000" w:csb0="00000193" w:csb1="00000000"/>
  </w:font>
  <w:font w:name="IBM Plex Sans">
    <w:altName w:val="Calibri"/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IBM Plex Sans Condensed Light">
    <w:altName w:val="Calibri"/>
    <w:panose1 w:val="020B0406050203000203"/>
    <w:charset w:val="00"/>
    <w:family w:val="swiss"/>
    <w:pitch w:val="variable"/>
    <w:sig w:usb0="A000006F" w:usb1="5000207B" w:usb2="00000000" w:usb3="00000000" w:csb0="00000193" w:csb1="00000000"/>
  </w:font>
  <w:font w:name="IBM Plex Sans Condensed">
    <w:altName w:val="Calibri"/>
    <w:panose1 w:val="020B0506050203000203"/>
    <w:charset w:val="00"/>
    <w:family w:val="swiss"/>
    <w:pitch w:val="variable"/>
    <w:sig w:usb0="A000006F" w:usb1="5000207B" w:usb2="00000000" w:usb3="00000000" w:csb0="00000193" w:csb1="00000000"/>
  </w:font>
  <w:font w:name="IBM Plex Mono Light">
    <w:altName w:val="Calibri"/>
    <w:panose1 w:val="020B0409050203000203"/>
    <w:charset w:val="00"/>
    <w:family w:val="modern"/>
    <w:pitch w:val="fixed"/>
    <w:sig w:usb0="A000026F" w:usb1="5000207B" w:usb2="00000000" w:usb3="00000000" w:csb0="00000197" w:csb1="00000000"/>
  </w:font>
  <w:font w:name="IBM Plex Sans Light">
    <w:panose1 w:val="020B0403050203000203"/>
    <w:charset w:val="00"/>
    <w:family w:val="swiss"/>
    <w:pitch w:val="variable"/>
    <w:sig w:usb0="A00002EF" w:usb1="5000207B" w:usb2="00000000" w:usb3="00000000" w:csb0="0000019F" w:csb1="00000000"/>
  </w:font>
  <w:font w:name="IBM Plex Mono Text">
    <w:panose1 w:val="020B0509050203000203"/>
    <w:charset w:val="00"/>
    <w:family w:val="modern"/>
    <w:pitch w:val="fixed"/>
    <w:sig w:usb0="A000026F" w:usb1="5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116328" w14:textId="77777777" w:rsidR="00852EA3" w:rsidRPr="00852EA3" w:rsidRDefault="00852EA3">
    <w:pPr>
      <w:pStyle w:val="Footer"/>
      <w:rPr>
        <w:rFonts w:ascii="IBM Plex Mono Light" w:hAnsi="IBM Plex Mono Light"/>
        <w:sz w:val="18"/>
      </w:rPr>
    </w:pPr>
    <w:r w:rsidRPr="00852EA3">
      <w:rPr>
        <w:rFonts w:ascii="IBM Plex Mono Light" w:hAnsi="IBM Plex Mono Light"/>
        <w:sz w:val="18"/>
      </w:rPr>
      <w:t>Words of David Blue in Red</w:t>
    </w:r>
    <w:r w:rsidRPr="00852EA3">
      <w:rPr>
        <w:rFonts w:ascii="IBM Plex Mono Light" w:hAnsi="IBM Plex Mono Light"/>
        <w:sz w:val="18"/>
      </w:rPr>
      <w:ptab w:relativeTo="margin" w:alignment="center" w:leader="none"/>
    </w:r>
    <w:r w:rsidRPr="00852EA3">
      <w:rPr>
        <w:rFonts w:ascii="IBM Plex Mono Light" w:hAnsi="IBM Plex Mono Light"/>
        <w:sz w:val="18"/>
      </w:rPr>
      <w:ptab w:relativeTo="margin" w:alignment="right" w:leader="none"/>
    </w:r>
    <w:r w:rsidRPr="00852EA3">
      <w:rPr>
        <w:rFonts w:ascii="IBM Plex Mono Light" w:hAnsi="IBM Plex Mono Light"/>
        <w:sz w:val="18"/>
      </w:rPr>
      <w:fldChar w:fldCharType="begin"/>
    </w:r>
    <w:r w:rsidRPr="00852EA3">
      <w:rPr>
        <w:rFonts w:ascii="IBM Plex Mono Light" w:hAnsi="IBM Plex Mono Light"/>
        <w:sz w:val="18"/>
      </w:rPr>
      <w:instrText xml:space="preserve"> PAGE   \* MERGEFORMAT </w:instrText>
    </w:r>
    <w:r w:rsidRPr="00852EA3">
      <w:rPr>
        <w:rFonts w:ascii="IBM Plex Mono Light" w:hAnsi="IBM Plex Mono Light"/>
        <w:sz w:val="18"/>
      </w:rPr>
      <w:fldChar w:fldCharType="separate"/>
    </w:r>
    <w:r w:rsidRPr="00852EA3">
      <w:rPr>
        <w:rFonts w:ascii="IBM Plex Mono Light" w:hAnsi="IBM Plex Mono Light"/>
        <w:noProof/>
        <w:sz w:val="18"/>
      </w:rPr>
      <w:t>1</w:t>
    </w:r>
    <w:r w:rsidRPr="00852EA3">
      <w:rPr>
        <w:rFonts w:ascii="IBM Plex Mono Light" w:hAnsi="IBM Plex Mono Light"/>
        <w:noProof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597E68" w14:textId="77777777" w:rsidR="00CF3BCB" w:rsidRDefault="00CF3BCB" w:rsidP="00983865">
      <w:pPr>
        <w:spacing w:after="0" w:line="240" w:lineRule="auto"/>
      </w:pPr>
      <w:r>
        <w:separator/>
      </w:r>
    </w:p>
  </w:footnote>
  <w:footnote w:type="continuationSeparator" w:id="0">
    <w:p w14:paraId="4B993951" w14:textId="77777777" w:rsidR="00CF3BCB" w:rsidRDefault="00CF3BCB" w:rsidP="009838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177D4D" w14:textId="77777777" w:rsidR="00983865" w:rsidRDefault="00983865">
    <w:pPr>
      <w:pStyle w:val="Header"/>
    </w:pPr>
    <w:r w:rsidRPr="00983865">
      <w:rPr>
        <w:noProof/>
      </w:rPr>
      <w:drawing>
        <wp:anchor distT="0" distB="0" distL="114300" distR="114300" simplePos="0" relativeHeight="251659264" behindDoc="0" locked="0" layoutInCell="1" allowOverlap="1" wp14:anchorId="1CCDF133" wp14:editId="23AAF50A">
          <wp:simplePos x="0" y="0"/>
          <wp:positionH relativeFrom="page">
            <wp:align>right</wp:align>
          </wp:positionH>
          <wp:positionV relativeFrom="paragraph">
            <wp:posOffset>0</wp:posOffset>
          </wp:positionV>
          <wp:extent cx="7770254" cy="5177094"/>
          <wp:effectExtent l="0" t="0" r="2540" b="5080"/>
          <wp:wrapSquare wrapText="bothSides"/>
          <wp:docPr id="3" name="Picture 3" descr="http://bilge.world/media/shortcutstransparen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bilge.world/media/shortcutstransparent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0254" cy="517709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970B56"/>
    <w:multiLevelType w:val="multilevel"/>
    <w:tmpl w:val="294CC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057"/>
    <w:rsid w:val="000012CE"/>
    <w:rsid w:val="00001D89"/>
    <w:rsid w:val="000021BF"/>
    <w:rsid w:val="000103B4"/>
    <w:rsid w:val="0001119D"/>
    <w:rsid w:val="00011C12"/>
    <w:rsid w:val="0002051D"/>
    <w:rsid w:val="000312FA"/>
    <w:rsid w:val="0003223B"/>
    <w:rsid w:val="00036B37"/>
    <w:rsid w:val="00042428"/>
    <w:rsid w:val="0004600A"/>
    <w:rsid w:val="00053E8A"/>
    <w:rsid w:val="000603F4"/>
    <w:rsid w:val="00067397"/>
    <w:rsid w:val="00074C28"/>
    <w:rsid w:val="0008185B"/>
    <w:rsid w:val="000847BA"/>
    <w:rsid w:val="000A399D"/>
    <w:rsid w:val="000A50ED"/>
    <w:rsid w:val="000C7689"/>
    <w:rsid w:val="000C7BFB"/>
    <w:rsid w:val="000D4FDA"/>
    <w:rsid w:val="000D5E66"/>
    <w:rsid w:val="000E4934"/>
    <w:rsid w:val="000E4C2A"/>
    <w:rsid w:val="000F2DC5"/>
    <w:rsid w:val="00111305"/>
    <w:rsid w:val="00114DD9"/>
    <w:rsid w:val="00140589"/>
    <w:rsid w:val="00143D24"/>
    <w:rsid w:val="00150725"/>
    <w:rsid w:val="001528E7"/>
    <w:rsid w:val="0016164F"/>
    <w:rsid w:val="00165B69"/>
    <w:rsid w:val="00170ED1"/>
    <w:rsid w:val="00181BB5"/>
    <w:rsid w:val="00181BBF"/>
    <w:rsid w:val="001923B6"/>
    <w:rsid w:val="00194907"/>
    <w:rsid w:val="001A342F"/>
    <w:rsid w:val="001A7080"/>
    <w:rsid w:val="001B0573"/>
    <w:rsid w:val="001B6067"/>
    <w:rsid w:val="001C343A"/>
    <w:rsid w:val="001C6E1C"/>
    <w:rsid w:val="001D2399"/>
    <w:rsid w:val="001D2F94"/>
    <w:rsid w:val="001D423D"/>
    <w:rsid w:val="001D6BC8"/>
    <w:rsid w:val="001E7314"/>
    <w:rsid w:val="001F4F99"/>
    <w:rsid w:val="0020585D"/>
    <w:rsid w:val="00214105"/>
    <w:rsid w:val="002164F3"/>
    <w:rsid w:val="00245266"/>
    <w:rsid w:val="00247431"/>
    <w:rsid w:val="002503A9"/>
    <w:rsid w:val="00252DC3"/>
    <w:rsid w:val="00254CBE"/>
    <w:rsid w:val="002671E5"/>
    <w:rsid w:val="00267AC0"/>
    <w:rsid w:val="00271D4A"/>
    <w:rsid w:val="00272CEC"/>
    <w:rsid w:val="00275490"/>
    <w:rsid w:val="002C42F0"/>
    <w:rsid w:val="002C7690"/>
    <w:rsid w:val="002E3F11"/>
    <w:rsid w:val="002E446C"/>
    <w:rsid w:val="002E57FC"/>
    <w:rsid w:val="002F50BD"/>
    <w:rsid w:val="00305887"/>
    <w:rsid w:val="00335449"/>
    <w:rsid w:val="003448F7"/>
    <w:rsid w:val="00345B59"/>
    <w:rsid w:val="00350B6E"/>
    <w:rsid w:val="00356367"/>
    <w:rsid w:val="00356375"/>
    <w:rsid w:val="003563EF"/>
    <w:rsid w:val="00356D86"/>
    <w:rsid w:val="0036017D"/>
    <w:rsid w:val="0036431B"/>
    <w:rsid w:val="00367380"/>
    <w:rsid w:val="0037515F"/>
    <w:rsid w:val="0039542B"/>
    <w:rsid w:val="003979C2"/>
    <w:rsid w:val="003A21E7"/>
    <w:rsid w:val="003B039A"/>
    <w:rsid w:val="003B3166"/>
    <w:rsid w:val="003B5E8E"/>
    <w:rsid w:val="003D3620"/>
    <w:rsid w:val="003D39D2"/>
    <w:rsid w:val="003D5892"/>
    <w:rsid w:val="003E1A2E"/>
    <w:rsid w:val="003E4A7E"/>
    <w:rsid w:val="003E7149"/>
    <w:rsid w:val="003F443A"/>
    <w:rsid w:val="003F799A"/>
    <w:rsid w:val="004031F7"/>
    <w:rsid w:val="00410C56"/>
    <w:rsid w:val="0041450D"/>
    <w:rsid w:val="004255F7"/>
    <w:rsid w:val="00426858"/>
    <w:rsid w:val="00426D75"/>
    <w:rsid w:val="004300E4"/>
    <w:rsid w:val="004342DD"/>
    <w:rsid w:val="004454F9"/>
    <w:rsid w:val="004477DF"/>
    <w:rsid w:val="00453869"/>
    <w:rsid w:val="004637A0"/>
    <w:rsid w:val="00472645"/>
    <w:rsid w:val="00490FA1"/>
    <w:rsid w:val="004938BE"/>
    <w:rsid w:val="00494530"/>
    <w:rsid w:val="00497B52"/>
    <w:rsid w:val="004B4391"/>
    <w:rsid w:val="004B5B85"/>
    <w:rsid w:val="004D603C"/>
    <w:rsid w:val="00500727"/>
    <w:rsid w:val="00502E8D"/>
    <w:rsid w:val="005216EA"/>
    <w:rsid w:val="005241A8"/>
    <w:rsid w:val="00525E0F"/>
    <w:rsid w:val="00545110"/>
    <w:rsid w:val="005458C9"/>
    <w:rsid w:val="0054660D"/>
    <w:rsid w:val="0056144C"/>
    <w:rsid w:val="00565D46"/>
    <w:rsid w:val="005678D6"/>
    <w:rsid w:val="00574ABD"/>
    <w:rsid w:val="00577607"/>
    <w:rsid w:val="0059087D"/>
    <w:rsid w:val="00591CAF"/>
    <w:rsid w:val="00591DA1"/>
    <w:rsid w:val="005B4421"/>
    <w:rsid w:val="005B4EA3"/>
    <w:rsid w:val="005C14EE"/>
    <w:rsid w:val="005E0FCA"/>
    <w:rsid w:val="005F2ADE"/>
    <w:rsid w:val="005F4A76"/>
    <w:rsid w:val="005F505D"/>
    <w:rsid w:val="005F608C"/>
    <w:rsid w:val="006004D5"/>
    <w:rsid w:val="0061649E"/>
    <w:rsid w:val="00640259"/>
    <w:rsid w:val="00644431"/>
    <w:rsid w:val="00645790"/>
    <w:rsid w:val="00653EA0"/>
    <w:rsid w:val="00665888"/>
    <w:rsid w:val="006729C1"/>
    <w:rsid w:val="00672E13"/>
    <w:rsid w:val="006763A1"/>
    <w:rsid w:val="006925DB"/>
    <w:rsid w:val="00696ADE"/>
    <w:rsid w:val="006A65D2"/>
    <w:rsid w:val="006B1B63"/>
    <w:rsid w:val="006B4C5E"/>
    <w:rsid w:val="006B4E3E"/>
    <w:rsid w:val="006B5B36"/>
    <w:rsid w:val="006B72BE"/>
    <w:rsid w:val="006C3759"/>
    <w:rsid w:val="006C4CC9"/>
    <w:rsid w:val="006C61D7"/>
    <w:rsid w:val="006D1BD1"/>
    <w:rsid w:val="006D1DA0"/>
    <w:rsid w:val="006D7E24"/>
    <w:rsid w:val="006E3050"/>
    <w:rsid w:val="006E7612"/>
    <w:rsid w:val="006F5B47"/>
    <w:rsid w:val="007056CE"/>
    <w:rsid w:val="00712A1B"/>
    <w:rsid w:val="00722BEC"/>
    <w:rsid w:val="007268B4"/>
    <w:rsid w:val="00727EF2"/>
    <w:rsid w:val="00740F01"/>
    <w:rsid w:val="00754F1A"/>
    <w:rsid w:val="00766305"/>
    <w:rsid w:val="007737B9"/>
    <w:rsid w:val="007762C5"/>
    <w:rsid w:val="0078524B"/>
    <w:rsid w:val="007905F1"/>
    <w:rsid w:val="00792FC4"/>
    <w:rsid w:val="007A06BE"/>
    <w:rsid w:val="007A4FD1"/>
    <w:rsid w:val="007A57F6"/>
    <w:rsid w:val="007B61B4"/>
    <w:rsid w:val="007C5AFA"/>
    <w:rsid w:val="007D02AF"/>
    <w:rsid w:val="007D466B"/>
    <w:rsid w:val="007D4F0F"/>
    <w:rsid w:val="007E1D50"/>
    <w:rsid w:val="007E7943"/>
    <w:rsid w:val="007F09BA"/>
    <w:rsid w:val="00805572"/>
    <w:rsid w:val="00806CC3"/>
    <w:rsid w:val="008226E6"/>
    <w:rsid w:val="00823C63"/>
    <w:rsid w:val="00824243"/>
    <w:rsid w:val="00827942"/>
    <w:rsid w:val="00832868"/>
    <w:rsid w:val="00836265"/>
    <w:rsid w:val="00843F6F"/>
    <w:rsid w:val="00846B45"/>
    <w:rsid w:val="008516DD"/>
    <w:rsid w:val="008517A5"/>
    <w:rsid w:val="00851C6C"/>
    <w:rsid w:val="00852014"/>
    <w:rsid w:val="00852EA3"/>
    <w:rsid w:val="008748CC"/>
    <w:rsid w:val="00883727"/>
    <w:rsid w:val="008A2171"/>
    <w:rsid w:val="008A2B4B"/>
    <w:rsid w:val="008A4273"/>
    <w:rsid w:val="008B051B"/>
    <w:rsid w:val="008B6872"/>
    <w:rsid w:val="008C30D9"/>
    <w:rsid w:val="008D335A"/>
    <w:rsid w:val="008D6DBB"/>
    <w:rsid w:val="008E587E"/>
    <w:rsid w:val="008E5B12"/>
    <w:rsid w:val="008F0ECF"/>
    <w:rsid w:val="008F26D7"/>
    <w:rsid w:val="008F673E"/>
    <w:rsid w:val="009011C1"/>
    <w:rsid w:val="00901791"/>
    <w:rsid w:val="00907A16"/>
    <w:rsid w:val="00907C3D"/>
    <w:rsid w:val="00907D4E"/>
    <w:rsid w:val="00911E5C"/>
    <w:rsid w:val="009217D0"/>
    <w:rsid w:val="009264EB"/>
    <w:rsid w:val="009453CC"/>
    <w:rsid w:val="00946532"/>
    <w:rsid w:val="00950664"/>
    <w:rsid w:val="00953B9E"/>
    <w:rsid w:val="00955E0C"/>
    <w:rsid w:val="00961057"/>
    <w:rsid w:val="00961718"/>
    <w:rsid w:val="00961864"/>
    <w:rsid w:val="0097264A"/>
    <w:rsid w:val="00977076"/>
    <w:rsid w:val="0098356F"/>
    <w:rsid w:val="009835D7"/>
    <w:rsid w:val="00983865"/>
    <w:rsid w:val="00987F6B"/>
    <w:rsid w:val="009967DE"/>
    <w:rsid w:val="009970FC"/>
    <w:rsid w:val="009C5F3D"/>
    <w:rsid w:val="009E0A6F"/>
    <w:rsid w:val="009E3906"/>
    <w:rsid w:val="009E7425"/>
    <w:rsid w:val="00A10C62"/>
    <w:rsid w:val="00A1124E"/>
    <w:rsid w:val="00A31F00"/>
    <w:rsid w:val="00A37456"/>
    <w:rsid w:val="00A50E3B"/>
    <w:rsid w:val="00A54290"/>
    <w:rsid w:val="00A5692F"/>
    <w:rsid w:val="00A56CEA"/>
    <w:rsid w:val="00A62BBC"/>
    <w:rsid w:val="00A71147"/>
    <w:rsid w:val="00A84039"/>
    <w:rsid w:val="00AA0FB1"/>
    <w:rsid w:val="00AA1DD1"/>
    <w:rsid w:val="00AA437E"/>
    <w:rsid w:val="00AB040D"/>
    <w:rsid w:val="00AB3227"/>
    <w:rsid w:val="00AB4D53"/>
    <w:rsid w:val="00AD5EF2"/>
    <w:rsid w:val="00AE0A3D"/>
    <w:rsid w:val="00AF3EF6"/>
    <w:rsid w:val="00AF5736"/>
    <w:rsid w:val="00B00A56"/>
    <w:rsid w:val="00B05FD3"/>
    <w:rsid w:val="00B06CAF"/>
    <w:rsid w:val="00B26D56"/>
    <w:rsid w:val="00B40483"/>
    <w:rsid w:val="00B41EAA"/>
    <w:rsid w:val="00B61FD7"/>
    <w:rsid w:val="00B65D5B"/>
    <w:rsid w:val="00B76872"/>
    <w:rsid w:val="00B86153"/>
    <w:rsid w:val="00B86875"/>
    <w:rsid w:val="00BB2C6A"/>
    <w:rsid w:val="00BB2E28"/>
    <w:rsid w:val="00BC264F"/>
    <w:rsid w:val="00BC6C8B"/>
    <w:rsid w:val="00BD29BA"/>
    <w:rsid w:val="00BF4586"/>
    <w:rsid w:val="00C025A1"/>
    <w:rsid w:val="00C05E40"/>
    <w:rsid w:val="00C1226F"/>
    <w:rsid w:val="00C12E7A"/>
    <w:rsid w:val="00C16121"/>
    <w:rsid w:val="00C33BF6"/>
    <w:rsid w:val="00C363C2"/>
    <w:rsid w:val="00C4793D"/>
    <w:rsid w:val="00C65D30"/>
    <w:rsid w:val="00C67793"/>
    <w:rsid w:val="00C71A68"/>
    <w:rsid w:val="00C71DC8"/>
    <w:rsid w:val="00C72FCC"/>
    <w:rsid w:val="00C732CE"/>
    <w:rsid w:val="00C75CE9"/>
    <w:rsid w:val="00C81A73"/>
    <w:rsid w:val="00C81BB3"/>
    <w:rsid w:val="00C8534A"/>
    <w:rsid w:val="00CB4D7E"/>
    <w:rsid w:val="00CB52C2"/>
    <w:rsid w:val="00CB6D2E"/>
    <w:rsid w:val="00CC419F"/>
    <w:rsid w:val="00CC52B6"/>
    <w:rsid w:val="00CC7B86"/>
    <w:rsid w:val="00CD1593"/>
    <w:rsid w:val="00CD1DD6"/>
    <w:rsid w:val="00CE5704"/>
    <w:rsid w:val="00CF234C"/>
    <w:rsid w:val="00CF3BCB"/>
    <w:rsid w:val="00CF57BC"/>
    <w:rsid w:val="00CF61A5"/>
    <w:rsid w:val="00D22A80"/>
    <w:rsid w:val="00D321C2"/>
    <w:rsid w:val="00D332DD"/>
    <w:rsid w:val="00D34CD6"/>
    <w:rsid w:val="00D4590C"/>
    <w:rsid w:val="00D55C61"/>
    <w:rsid w:val="00D60D49"/>
    <w:rsid w:val="00DA123E"/>
    <w:rsid w:val="00DA3218"/>
    <w:rsid w:val="00DA582C"/>
    <w:rsid w:val="00DA7B48"/>
    <w:rsid w:val="00DB0471"/>
    <w:rsid w:val="00DB43C9"/>
    <w:rsid w:val="00DB76A8"/>
    <w:rsid w:val="00DB7820"/>
    <w:rsid w:val="00DE3404"/>
    <w:rsid w:val="00DF1E5B"/>
    <w:rsid w:val="00DF7345"/>
    <w:rsid w:val="00E00BED"/>
    <w:rsid w:val="00E23066"/>
    <w:rsid w:val="00E230D9"/>
    <w:rsid w:val="00E25EA1"/>
    <w:rsid w:val="00E327AA"/>
    <w:rsid w:val="00E33D01"/>
    <w:rsid w:val="00E37903"/>
    <w:rsid w:val="00E404EE"/>
    <w:rsid w:val="00E40903"/>
    <w:rsid w:val="00E51727"/>
    <w:rsid w:val="00E53803"/>
    <w:rsid w:val="00E53CD3"/>
    <w:rsid w:val="00E573CC"/>
    <w:rsid w:val="00E579B9"/>
    <w:rsid w:val="00E63690"/>
    <w:rsid w:val="00E658CA"/>
    <w:rsid w:val="00E76F77"/>
    <w:rsid w:val="00E77794"/>
    <w:rsid w:val="00E84BCA"/>
    <w:rsid w:val="00E91222"/>
    <w:rsid w:val="00E95B4F"/>
    <w:rsid w:val="00EB6127"/>
    <w:rsid w:val="00EC0B09"/>
    <w:rsid w:val="00EC285F"/>
    <w:rsid w:val="00EC3044"/>
    <w:rsid w:val="00EC3955"/>
    <w:rsid w:val="00EC7370"/>
    <w:rsid w:val="00EC73C2"/>
    <w:rsid w:val="00ED05BB"/>
    <w:rsid w:val="00ED181F"/>
    <w:rsid w:val="00ED4874"/>
    <w:rsid w:val="00EF6DB3"/>
    <w:rsid w:val="00F1566C"/>
    <w:rsid w:val="00F16C00"/>
    <w:rsid w:val="00F32248"/>
    <w:rsid w:val="00F33364"/>
    <w:rsid w:val="00F352E7"/>
    <w:rsid w:val="00F36BC0"/>
    <w:rsid w:val="00F44213"/>
    <w:rsid w:val="00F469A0"/>
    <w:rsid w:val="00F5095C"/>
    <w:rsid w:val="00F52886"/>
    <w:rsid w:val="00F52EBA"/>
    <w:rsid w:val="00F637B9"/>
    <w:rsid w:val="00F656EC"/>
    <w:rsid w:val="00F705B0"/>
    <w:rsid w:val="00F7259D"/>
    <w:rsid w:val="00F84783"/>
    <w:rsid w:val="00F84D42"/>
    <w:rsid w:val="00F855EA"/>
    <w:rsid w:val="00F911BA"/>
    <w:rsid w:val="00F95383"/>
    <w:rsid w:val="00F95B64"/>
    <w:rsid w:val="00FC59C8"/>
    <w:rsid w:val="00FC6EA9"/>
    <w:rsid w:val="00FE62B5"/>
    <w:rsid w:val="00FF4251"/>
    <w:rsid w:val="00FF5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AF9C44"/>
  <w15:chartTrackingRefBased/>
  <w15:docId w15:val="{222A65C9-AE32-4CB0-9ACB-1BBE40740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5EA1"/>
    <w:rPr>
      <w:rFonts w:ascii="Adobe Caslon Pro" w:hAnsi="Adobe Caslon Pro"/>
      <w:sz w:val="24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3448F7"/>
    <w:pPr>
      <w:keepNext/>
      <w:keepLines/>
      <w:spacing w:after="0" w:line="240" w:lineRule="auto"/>
      <w:contextualSpacing/>
      <w:outlineLvl w:val="1"/>
    </w:pPr>
    <w:rPr>
      <w:rFonts w:ascii="IBM Plex Sans Condensed Medium" w:eastAsiaTheme="majorEastAsia" w:hAnsi="IBM Plex Sans Condensed Medium" w:cstheme="majorBidi"/>
      <w:color w:val="000068"/>
      <w:sz w:val="32"/>
      <w:szCs w:val="26"/>
      <w:u w:val="singl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E5B12"/>
    <w:pPr>
      <w:keepNext/>
      <w:keepLines/>
      <w:spacing w:before="40" w:after="0"/>
      <w:outlineLvl w:val="2"/>
    </w:pPr>
    <w:rPr>
      <w:rFonts w:ascii="IBM Plex Sans" w:eastAsiaTheme="majorEastAsia" w:hAnsi="IBM Plex Sans" w:cstheme="majorBidi"/>
      <w:color w:val="1F3763" w:themeColor="accent1" w:themeShade="7F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sid w:val="007D4F0F"/>
    <w:rPr>
      <w:color w:val="FF0000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3865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356367"/>
    <w:pPr>
      <w:spacing w:before="60" w:after="0" w:line="240" w:lineRule="auto"/>
      <w:contextualSpacing/>
      <w:jc w:val="center"/>
    </w:pPr>
    <w:rPr>
      <w:rFonts w:ascii="IBM Plex Sans Condensed Medium" w:eastAsiaTheme="majorEastAsia" w:hAnsi="IBM Plex Sans Condensed Medium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6367"/>
    <w:rPr>
      <w:rFonts w:ascii="IBM Plex Sans Condensed Medium" w:eastAsiaTheme="majorEastAsia" w:hAnsi="IBM Plex Sans Condensed Medium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472645"/>
    <w:pPr>
      <w:numPr>
        <w:ilvl w:val="1"/>
      </w:numPr>
      <w:jc w:val="center"/>
    </w:pPr>
    <w:rPr>
      <w:rFonts w:ascii="IBM Plex Sans Condensed Light" w:eastAsiaTheme="minorEastAsia" w:hAnsi="IBM Plex Sans Condensed Light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72645"/>
    <w:rPr>
      <w:rFonts w:ascii="IBM Plex Sans Condensed Light" w:eastAsiaTheme="minorEastAsia" w:hAnsi="IBM Plex Sans Condensed Light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9838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865"/>
    <w:rPr>
      <w:rFonts w:ascii="Adobe Caslon Pro" w:hAnsi="Adobe Caslon Pro"/>
      <w:sz w:val="24"/>
    </w:rPr>
  </w:style>
  <w:style w:type="paragraph" w:styleId="Footer">
    <w:name w:val="footer"/>
    <w:basedOn w:val="Normal"/>
    <w:link w:val="FooterChar"/>
    <w:uiPriority w:val="99"/>
    <w:unhideWhenUsed/>
    <w:rsid w:val="009838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865"/>
    <w:rPr>
      <w:rFonts w:ascii="Adobe Caslon Pro" w:hAnsi="Adobe Caslon Pro"/>
      <w:sz w:val="24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181BBF"/>
    <w:pPr>
      <w:spacing w:before="200" w:after="200"/>
      <w:ind w:left="864" w:right="864"/>
      <w:jc w:val="center"/>
    </w:pPr>
    <w:rPr>
      <w:rFonts w:ascii="IBM Plex Sans Condensed" w:hAnsi="IBM Plex Sans Condensed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1BBF"/>
    <w:rPr>
      <w:rFonts w:ascii="IBM Plex Sans Condensed" w:hAnsi="IBM Plex Sans Condensed"/>
      <w:i/>
      <w:iCs/>
      <w:color w:val="404040" w:themeColor="text1" w:themeTint="BF"/>
      <w:sz w:val="24"/>
    </w:rPr>
  </w:style>
  <w:style w:type="paragraph" w:customStyle="1" w:styleId="DialogueExcerpt">
    <w:name w:val="Dialogue/Excerpt"/>
    <w:basedOn w:val="Normal"/>
    <w:link w:val="DialogueExcerptChar"/>
    <w:autoRedefine/>
    <w:qFormat/>
    <w:rsid w:val="005F4A76"/>
    <w:pPr>
      <w:pBdr>
        <w:top w:val="dotted" w:sz="4" w:space="1" w:color="auto"/>
        <w:left w:val="dotted" w:sz="4" w:space="4" w:color="auto"/>
        <w:bottom w:val="dotted" w:sz="4" w:space="1" w:color="auto"/>
        <w:right w:val="dotted" w:sz="4" w:space="4" w:color="auto"/>
      </w:pBdr>
      <w:spacing w:after="80" w:line="240" w:lineRule="auto"/>
      <w:ind w:left="288" w:right="288"/>
      <w:jc w:val="both"/>
    </w:pPr>
    <w:rPr>
      <w:rFonts w:ascii="IBM Plex Mono Light" w:hAnsi="IBM Plex Mono Light"/>
      <w:sz w:val="22"/>
    </w:rPr>
  </w:style>
  <w:style w:type="character" w:customStyle="1" w:styleId="DialogueExcerptChar">
    <w:name w:val="Dialogue/Excerpt Char"/>
    <w:basedOn w:val="DefaultParagraphFont"/>
    <w:link w:val="DialogueExcerpt"/>
    <w:rsid w:val="005F4A76"/>
    <w:rPr>
      <w:rFonts w:ascii="IBM Plex Mono Light" w:hAnsi="IBM Plex Mono Light"/>
    </w:rPr>
  </w:style>
  <w:style w:type="character" w:customStyle="1" w:styleId="Heading2Char">
    <w:name w:val="Heading 2 Char"/>
    <w:basedOn w:val="DefaultParagraphFont"/>
    <w:link w:val="Heading2"/>
    <w:rsid w:val="003448F7"/>
    <w:rPr>
      <w:rFonts w:ascii="IBM Plex Sans Condensed Medium" w:eastAsiaTheme="majorEastAsia" w:hAnsi="IBM Plex Sans Condensed Medium" w:cstheme="majorBidi"/>
      <w:color w:val="000068"/>
      <w:sz w:val="32"/>
      <w:szCs w:val="26"/>
      <w:u w:val="single"/>
    </w:rPr>
  </w:style>
  <w:style w:type="paragraph" w:customStyle="1" w:styleId="Footnote">
    <w:name w:val="Footnote"/>
    <w:basedOn w:val="E-mailSignature"/>
    <w:link w:val="FootnoteChar"/>
    <w:autoRedefine/>
    <w:qFormat/>
    <w:rsid w:val="00BF4586"/>
    <w:pPr>
      <w:spacing w:before="120"/>
      <w:ind w:left="144" w:right="720"/>
      <w:contextualSpacing/>
    </w:pPr>
    <w:rPr>
      <w:rFonts w:ascii="IBM Plex Sans Light" w:hAnsi="IBM Plex Sans Light"/>
      <w:spacing w:val="-10"/>
      <w:sz w:val="16"/>
      <w:szCs w:val="20"/>
      <w:u w:val="single" w:color="C00000"/>
    </w:rPr>
  </w:style>
  <w:style w:type="character" w:customStyle="1" w:styleId="FootnoteChar">
    <w:name w:val="Footnote Char"/>
    <w:basedOn w:val="E-mailSignatureChar"/>
    <w:link w:val="Footnote"/>
    <w:rsid w:val="00BF4586"/>
    <w:rPr>
      <w:rFonts w:ascii="IBM Plex Sans Light" w:hAnsi="IBM Plex Sans Light"/>
      <w:spacing w:val="-10"/>
      <w:sz w:val="16"/>
      <w:szCs w:val="20"/>
      <w:u w:val="single" w:color="C00000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4B5B85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4B5B85"/>
    <w:rPr>
      <w:rFonts w:ascii="Adobe Caslon Pro" w:hAnsi="Adobe Caslon Pro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E5B12"/>
    <w:rPr>
      <w:rFonts w:ascii="IBM Plex Sans" w:eastAsiaTheme="majorEastAsia" w:hAnsi="IBM Plex Sans" w:cstheme="majorBidi"/>
      <w:color w:val="1F3763" w:themeColor="accent1" w:themeShade="7F"/>
      <w:sz w:val="28"/>
      <w:szCs w:val="24"/>
    </w:rPr>
  </w:style>
  <w:style w:type="paragraph" w:customStyle="1" w:styleId="Byline">
    <w:name w:val="Byline"/>
    <w:basedOn w:val="Subtitle"/>
    <w:link w:val="BylineChar"/>
    <w:autoRedefine/>
    <w:qFormat/>
    <w:rsid w:val="00494530"/>
    <w:rPr>
      <w:color w:val="00006B"/>
    </w:rPr>
  </w:style>
  <w:style w:type="character" w:customStyle="1" w:styleId="BylineChar">
    <w:name w:val="Byline Char"/>
    <w:basedOn w:val="SubtitleChar"/>
    <w:link w:val="Byline"/>
    <w:rsid w:val="00494530"/>
    <w:rPr>
      <w:rFonts w:ascii="IBM Plex Sans Condensed Light" w:eastAsiaTheme="minorEastAsia" w:hAnsi="IBM Plex Sans Condensed Light"/>
      <w:color w:val="00006B"/>
      <w:spacing w:val="15"/>
    </w:rPr>
  </w:style>
  <w:style w:type="paragraph" w:customStyle="1" w:styleId="Code">
    <w:name w:val="Code"/>
    <w:basedOn w:val="Normal"/>
    <w:autoRedefine/>
    <w:qFormat/>
    <w:rsid w:val="001A342F"/>
    <w:pPr>
      <w:spacing w:line="240" w:lineRule="auto"/>
      <w:ind w:left="1440" w:right="1440"/>
      <w:jc w:val="center"/>
    </w:pPr>
    <w:rPr>
      <w:rFonts w:ascii="IBM Plex Mono Text" w:hAnsi="IBM Plex Mono Text"/>
      <w:color w:val="585666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A43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857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ieselgoth.com/tag:gtsport" TargetMode="External"/><Relationship Id="rId18" Type="http://schemas.openxmlformats.org/officeDocument/2006/relationships/hyperlink" Target="https://ftw.usatoday.com/gallery/bubba-wallace-nascar-black-lives-matter-martinsville-photos" TargetMode="External"/><Relationship Id="rId26" Type="http://schemas.openxmlformats.org/officeDocument/2006/relationships/hyperlink" Target="https://youtu.be/oC0iZNQrvmk" TargetMode="External"/><Relationship Id="rId39" Type="http://schemas.openxmlformats.org/officeDocument/2006/relationships/hyperlink" Target="https://www.engadget.com/2020-03-12-ncaa-cancels-march-madness-coronavirus.html" TargetMode="External"/><Relationship Id="rId21" Type="http://schemas.openxmlformats.org/officeDocument/2006/relationships/hyperlink" Target="https://global.espn.com/f1/story/_/id/29256676/lewis-hamilton-overcome-rage-racial-injustice" TargetMode="External"/><Relationship Id="rId34" Type="http://schemas.openxmlformats.org/officeDocument/2006/relationships/hyperlink" Target="https://www.autoweek.com/racing/indycar/a32355645/mclarens-lando-norris-and-zak-brown-condemn-simon-pagenaud-for-poor-iracing-sportsmanship/" TargetMode="External"/><Relationship Id="rId42" Type="http://schemas.openxmlformats.org/officeDocument/2006/relationships/hyperlink" Target="https://www.theatlantic.com/entertainment/archive/2018/09/how-iracing-democratizing-motorsports/571567/" TargetMode="External"/><Relationship Id="rId47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ftw.usatoday.com/2020/06/bubba-wallace-calls-nascars-confederate-flag-ban-a-huge-pivotal-moment" TargetMode="External"/><Relationship Id="rId29" Type="http://schemas.openxmlformats.org/officeDocument/2006/relationships/hyperlink" Target="https://www.autoweek.com/racing/nascar/a32149736/opinion-kyle-larson-mistake-a-lesson-for-everyone/" TargetMode="External"/><Relationship Id="rId11" Type="http://schemas.openxmlformats.org/officeDocument/2006/relationships/image" Target="media/image1.jpeg"/><Relationship Id="rId24" Type="http://schemas.openxmlformats.org/officeDocument/2006/relationships/hyperlink" Target="https://www.cnn.com/2020/04/14/us/kyle-larson-nascar-driver-chip-ganassi-racing-spt-trnd/index.html" TargetMode="External"/><Relationship Id="rId32" Type="http://schemas.openxmlformats.org/officeDocument/2006/relationships/hyperlink" Target="https://the-race.com/esports/the-esports-scandals-that-have-rocked-real-world-racing" TargetMode="External"/><Relationship Id="rId37" Type="http://schemas.openxmlformats.org/officeDocument/2006/relationships/hyperlink" Target="https://www.foxsports.com/presspass/latest-news/2020/03/24/fox-sports-air-complete-enascar-iracing-pro-invitational-series" TargetMode="External"/><Relationship Id="rId40" Type="http://schemas.openxmlformats.org/officeDocument/2006/relationships/hyperlink" Target="https://www.youtube.com/embed/umwqu0PWnoE?start=124&amp;feature=oembed" TargetMode="External"/><Relationship Id="rId45" Type="http://schemas.openxmlformats.org/officeDocument/2006/relationships/hyperlink" Target="https://flic.kr/s/aHskd6ixfa" TargetMode="External"/><Relationship Id="rId5" Type="http://schemas.openxmlformats.org/officeDocument/2006/relationships/numbering" Target="numbering.xml"/><Relationship Id="rId15" Type="http://schemas.openxmlformats.org/officeDocument/2006/relationships/hyperlink" Target="https://www.nytimes.com/2020/06/09/sports/autoracing/bubba-wallace-nascar-confederate-flag.html" TargetMode="External"/><Relationship Id="rId23" Type="http://schemas.openxmlformats.org/officeDocument/2006/relationships/hyperlink" Target="https://twitter.com/LewisHamilton/status/1267860399875133446?s=20" TargetMode="External"/><Relationship Id="rId28" Type="http://schemas.openxmlformats.org/officeDocument/2006/relationships/hyperlink" Target="https://www.autoweek.com/racing/nascar/a32122163/nascar-star-kyle-larson-uses-racial-slur-during-virtual-race/" TargetMode="External"/><Relationship Id="rId36" Type="http://schemas.openxmlformats.org/officeDocument/2006/relationships/hyperlink" Target="https://twitter.com/i/lists/43457439?s=20" TargetMode="External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yperlink" Target="https://www.roadandtrack.com/motorsports/a32823873/nascar-bubba-wallace-black-lives-matter-livery/" TargetMode="External"/><Relationship Id="rId31" Type="http://schemas.openxmlformats.org/officeDocument/2006/relationships/hyperlink" Target="https://twitter.com/BlueEmu1/status/1246878793790296067" TargetMode="External"/><Relationship Id="rId44" Type="http://schemas.openxmlformats.org/officeDocument/2006/relationships/hyperlink" Target="https://flic.kr/s/aHsm8xp5uE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witter.com/NASCAR/status/1270819350644211719" TargetMode="External"/><Relationship Id="rId22" Type="http://schemas.openxmlformats.org/officeDocument/2006/relationships/hyperlink" Target="https://global.espn.com/f1/story/_/id/29248814/hamilton-calls-white-dominated-f1-silence-george-floyd" TargetMode="External"/><Relationship Id="rId27" Type="http://schemas.openxmlformats.org/officeDocument/2006/relationships/hyperlink" Target="https://eileenlong-my.sharepoint.com/:v:/g/personal/david_eileenlonglcsw_com/EcsS6lwtLelAqcloUSkG-nwB64yACVKoLw88Absw3cu_lw" TargetMode="External"/><Relationship Id="rId30" Type="http://schemas.openxmlformats.org/officeDocument/2006/relationships/hyperlink" Target="https://the-race.com/nascar/how-wallaces-intervention-shifts-nascars-racism-debate/" TargetMode="External"/><Relationship Id="rId35" Type="http://schemas.openxmlformats.org/officeDocument/2006/relationships/image" Target="media/image3.png"/><Relationship Id="rId43" Type="http://schemas.openxmlformats.org/officeDocument/2006/relationships/hyperlink" Target="https://flic.kr/s/aHsmL5R2kH" TargetMode="External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twitter.com/dieselgoth" TargetMode="External"/><Relationship Id="rId17" Type="http://schemas.openxmlformats.org/officeDocument/2006/relationships/hyperlink" Target="https://www.roadandtrack.com/motorsports/a32823873/nascar-bubba-wallace-black-lives-matter-livery/" TargetMode="External"/><Relationship Id="rId25" Type="http://schemas.openxmlformats.org/officeDocument/2006/relationships/hyperlink" Target="https://www.theverge.com/2020/4/13/21219793/nascar-kyle-larson-slur-iracing-suspended-sim-racing" TargetMode="External"/><Relationship Id="rId33" Type="http://schemas.openxmlformats.org/officeDocument/2006/relationships/hyperlink" Target="https://twitter.com/IndyCaronNBC/status/1256690928917442561?s=20" TargetMode="External"/><Relationship Id="rId38" Type="http://schemas.openxmlformats.org/officeDocument/2006/relationships/hyperlink" Target="https://www.engadget.com/2020-03-25-nascar-esports-racing-series-sets-tv-record.html" TargetMode="External"/><Relationship Id="rId46" Type="http://schemas.openxmlformats.org/officeDocument/2006/relationships/footer" Target="footer1.xml"/><Relationship Id="rId20" Type="http://schemas.openxmlformats.org/officeDocument/2006/relationships/image" Target="media/image2.jpeg"/><Relationship Id="rId41" Type="http://schemas.openxmlformats.org/officeDocument/2006/relationships/image" Target="media/image4.jp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vid\AppData\Roaming\Microsoft\Templates\inre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55DBFC5D0F8C34C867CDF9AA2092878" ma:contentTypeVersion="13" ma:contentTypeDescription="Create a new document." ma:contentTypeScope="" ma:versionID="31b18635c8d7ca76398548c789e21e46">
  <xsd:schema xmlns:xsd="http://www.w3.org/2001/XMLSchema" xmlns:xs="http://www.w3.org/2001/XMLSchema" xmlns:p="http://schemas.microsoft.com/office/2006/metadata/properties" xmlns:ns3="ec1b3083-c898-4e13-85ab-21356d62eab8" xmlns:ns4="f0ea5631-b632-4ace-b94c-2d3dd81fdfd6" targetNamespace="http://schemas.microsoft.com/office/2006/metadata/properties" ma:root="true" ma:fieldsID="e691e808e1d5599ebe03df6a95a1a425" ns3:_="" ns4:_="">
    <xsd:import namespace="ec1b3083-c898-4e13-85ab-21356d62eab8"/>
    <xsd:import namespace="f0ea5631-b632-4ace-b94c-2d3dd81fdfd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4:_dlc_DocId" minOccurs="0"/>
                <xsd:element ref="ns4:_dlc_DocIdUrl" minOccurs="0"/>
                <xsd:element ref="ns4:_dlc_DocIdPersistId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1b3083-c898-4e13-85ab-21356d62eab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ea5631-b632-4ace-b94c-2d3dd81fdfd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  <xsd:element name="_dlc_DocId" ma:index="19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0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1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C48E7AD-643E-46CC-BC2E-DFC7E2C91987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418427B3-E06E-49F7-BC6C-F7D973C6F6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1b3083-c898-4e13-85ab-21356d62eab8"/>
    <ds:schemaRef ds:uri="f0ea5631-b632-4ace-b94c-2d3dd81fdf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D371A60-9BF8-4895-A7BB-D2AB0D1C5D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1A621CF-50F4-4B25-B65A-050C2F28EA1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inred</Template>
  <TotalTime>777</TotalTime>
  <Pages>6</Pages>
  <Words>2027</Words>
  <Characters>11556</Characters>
  <Application>Microsoft Office Word</Application>
  <DocSecurity>0</DocSecurity>
  <Lines>96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Analyzing the stories and consequences of racing industries’ hurried entry into </vt:lpstr>
    </vt:vector>
  </TitlesOfParts>
  <Company>Extratone</Company>
  <LinksUpToDate>false</LinksUpToDate>
  <CharactersWithSpaces>13556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Motorsport Gone Digital</dc:title>
  <dc:subject>Motorsport</dc:subject>
  <dc:creator>David Blue</dc:creator>
  <cp:keywords>essay, auto, motorsport</cp:keywords>
  <dc:description/>
  <cp:lastModifiedBy>David Blue</cp:lastModifiedBy>
  <cp:revision>355</cp:revision>
  <dcterms:created xsi:type="dcterms:W3CDTF">2020-06-11T00:37:00Z</dcterms:created>
  <dcterms:modified xsi:type="dcterms:W3CDTF">2020-06-13T01:51:00Z</dcterms:modified>
  <cp:category>Auto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0x010100C55DBFC5D0F8C34C867CDF9AA2092878</vt:lpwstr>
  </property>
</Properties>
</file>